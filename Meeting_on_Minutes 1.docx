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2EE8D" w14:textId="77777777" w:rsidR="00B2198A" w:rsidRPr="00B2198A" w:rsidRDefault="00EE7E7B" w:rsidP="00B2198A">
      <w:pPr>
        <w:pStyle w:val="Title"/>
      </w:pPr>
      <w:r>
        <w:t>Poundvenger web</w:t>
      </w:r>
    </w:p>
    <w:p w14:paraId="62B680DF" w14:textId="77777777" w:rsidR="00B2198A" w:rsidRPr="00B2198A" w:rsidRDefault="00B2198A" w:rsidP="00B2198A">
      <w:pPr>
        <w:pStyle w:val="Title"/>
      </w:pPr>
      <w:r w:rsidRPr="00B2198A">
        <w:t>Minutes</w:t>
      </w:r>
    </w:p>
    <w:p w14:paraId="0E7AC933" w14:textId="6CB16A09" w:rsidR="00B2198A" w:rsidRPr="00B2198A" w:rsidRDefault="00B2198A" w:rsidP="00B2198A">
      <w:pPr>
        <w:contextualSpacing/>
        <w:rPr>
          <w:color w:val="auto"/>
          <w:sz w:val="30"/>
        </w:rPr>
      </w:pPr>
      <w:r w:rsidRPr="00B2198A">
        <w:rPr>
          <w:b/>
          <w:color w:val="auto"/>
          <w:sz w:val="30"/>
        </w:rPr>
        <w:t>Date</w:t>
      </w:r>
      <w:r w:rsidRPr="00B2198A">
        <w:rPr>
          <w:color w:val="auto"/>
          <w:sz w:val="30"/>
        </w:rPr>
        <w:t xml:space="preserve">: </w:t>
      </w:r>
      <w:r w:rsidR="0083254E">
        <w:rPr>
          <w:color w:val="auto"/>
          <w:sz w:val="30"/>
        </w:rPr>
        <w:t>2</w:t>
      </w:r>
      <w:r w:rsidR="00EE7E7B">
        <w:rPr>
          <w:color w:val="auto"/>
          <w:sz w:val="30"/>
        </w:rPr>
        <w:t xml:space="preserve"> Oktober 2023</w:t>
      </w:r>
    </w:p>
    <w:p w14:paraId="74280BB2" w14:textId="4FCEBA34" w:rsidR="00B2198A" w:rsidRDefault="00B2198A" w:rsidP="00B2198A">
      <w:pPr>
        <w:spacing w:before="360"/>
        <w:contextualSpacing/>
        <w:rPr>
          <w:color w:val="auto"/>
          <w:sz w:val="30"/>
        </w:rPr>
      </w:pPr>
      <w:r w:rsidRPr="00B2198A">
        <w:rPr>
          <w:b/>
          <w:color w:val="auto"/>
          <w:sz w:val="30"/>
        </w:rPr>
        <w:t>Facilitator</w:t>
      </w:r>
      <w:r w:rsidRPr="00B2198A">
        <w:rPr>
          <w:color w:val="auto"/>
          <w:sz w:val="30"/>
        </w:rPr>
        <w:t>:</w:t>
      </w:r>
      <w:r w:rsidR="0083254E">
        <w:rPr>
          <w:color w:val="auto"/>
          <w:sz w:val="30"/>
        </w:rPr>
        <w:t xml:space="preserve"> Rhandika Putra Santoso</w:t>
      </w:r>
    </w:p>
    <w:p w14:paraId="3F558F9E" w14:textId="77777777" w:rsidR="00EE7E7B" w:rsidRPr="00EE7E7B" w:rsidRDefault="00EE7E7B" w:rsidP="00B2198A">
      <w:pPr>
        <w:spacing w:before="360"/>
        <w:contextualSpacing/>
        <w:rPr>
          <w:color w:val="auto"/>
          <w:sz w:val="30"/>
        </w:rPr>
      </w:pPr>
      <w:r>
        <w:rPr>
          <w:b/>
          <w:color w:val="auto"/>
          <w:sz w:val="30"/>
        </w:rPr>
        <w:t xml:space="preserve">Type : </w:t>
      </w:r>
      <w:r>
        <w:rPr>
          <w:color w:val="auto"/>
          <w:sz w:val="30"/>
        </w:rPr>
        <w:t>Online meeting (Google Meet)</w:t>
      </w:r>
    </w:p>
    <w:p w14:paraId="5073863A" w14:textId="77777777" w:rsidR="00400A51" w:rsidRPr="00B2198A" w:rsidRDefault="00000000" w:rsidP="00B2198A">
      <w:pPr>
        <w:pStyle w:val="Heading1"/>
      </w:pPr>
      <w:sdt>
        <w:sdtPr>
          <w:alias w:val="Board members:"/>
          <w:tag w:val="Board members:"/>
          <w:id w:val="299350784"/>
          <w:placeholder>
            <w:docPart w:val="917F10F418004C3294B60C29F49DD2E2"/>
          </w:placeholder>
          <w:temporary/>
          <w:showingPlcHdr/>
          <w15:appearance w15:val="hidden"/>
        </w:sdtPr>
        <w:sdtContent>
          <w:r w:rsidR="00400A51" w:rsidRPr="00B2198A">
            <w:t>Board members</w:t>
          </w:r>
        </w:sdtContent>
      </w:sdt>
    </w:p>
    <w:p w14:paraId="7AF13323" w14:textId="16D34CDC" w:rsidR="00400A51" w:rsidRPr="00EE7E7B" w:rsidRDefault="0083254E" w:rsidP="00400A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Budi Santoso</w:t>
      </w:r>
      <w:r w:rsidR="00EE7E7B">
        <w:rPr>
          <w:color w:val="000000" w:themeColor="text1"/>
          <w:sz w:val="24"/>
          <w:szCs w:val="24"/>
        </w:rPr>
        <w:t xml:space="preserve">, | </w:t>
      </w:r>
      <w:r>
        <w:rPr>
          <w:color w:val="000000" w:themeColor="text1"/>
          <w:sz w:val="24"/>
          <w:szCs w:val="24"/>
        </w:rPr>
        <w:t>Rhandika Putra Santoso</w:t>
      </w:r>
      <w:r w:rsidR="00EE7E7B">
        <w:rPr>
          <w:color w:val="000000" w:themeColor="text1"/>
          <w:sz w:val="24"/>
          <w:szCs w:val="24"/>
        </w:rPr>
        <w:t>, Project Manager</w:t>
      </w:r>
    </w:p>
    <w:tbl>
      <w:tblPr>
        <w:tblStyle w:val="ListTable6Colorful"/>
        <w:tblW w:w="5000" w:type="pct"/>
        <w:jc w:val="center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1442"/>
        <w:gridCol w:w="7025"/>
        <w:gridCol w:w="1613"/>
      </w:tblGrid>
      <w:tr w:rsidR="007E4B15" w:rsidRPr="007E4B15" w14:paraId="66AF2665" w14:textId="77777777" w:rsidTr="001A0D9F">
        <w:trPr>
          <w:trHeight w:val="318"/>
          <w:tblHeader/>
          <w:jc w:val="center"/>
        </w:trPr>
        <w:tc>
          <w:tcPr>
            <w:tcW w:w="1442" w:type="dxa"/>
            <w:tcBorders>
              <w:top w:val="single" w:sz="4" w:space="0" w:color="1481AB" w:themeColor="accent1" w:themeShade="BF"/>
              <w:bottom w:val="single" w:sz="4" w:space="0" w:color="1481AB" w:themeColor="accent1" w:themeShade="BF"/>
            </w:tcBorders>
            <w:shd w:val="clear" w:color="auto" w:fill="1481AB" w:themeFill="accent1" w:themeFillShade="BF"/>
            <w:vAlign w:val="center"/>
          </w:tcPr>
          <w:p w14:paraId="1243BE47" w14:textId="77777777" w:rsidR="00400A51" w:rsidRPr="007E4B15" w:rsidRDefault="00000000" w:rsidP="00B2198A">
            <w:pPr>
              <w:pStyle w:val="Heading2"/>
              <w:jc w:val="center"/>
              <w:rPr>
                <w:b/>
                <w:color w:val="FFFFFF" w:themeColor="background1"/>
                <w:sz w:val="18"/>
              </w:rPr>
            </w:pPr>
            <w:sdt>
              <w:sdtPr>
                <w:rPr>
                  <w:b/>
                  <w:color w:val="FFFFFF" w:themeColor="background1"/>
                  <w:sz w:val="18"/>
                </w:rPr>
                <w:alias w:val="Time:"/>
                <w:tag w:val="Time:"/>
                <w:id w:val="-718661838"/>
                <w:placeholder>
                  <w:docPart w:val="CBBE6D678F614CD28CF3B22EAC57AE7B"/>
                </w:placeholder>
                <w:temporary/>
                <w:showingPlcHdr/>
                <w15:appearance w15:val="hidden"/>
              </w:sdtPr>
              <w:sdtContent>
                <w:r w:rsidR="00400A51" w:rsidRPr="007E4B15">
                  <w:rPr>
                    <w:b/>
                    <w:color w:val="FFFFFF" w:themeColor="background1"/>
                    <w:sz w:val="18"/>
                  </w:rPr>
                  <w:t>Time</w:t>
                </w:r>
              </w:sdtContent>
            </w:sdt>
          </w:p>
        </w:tc>
        <w:tc>
          <w:tcPr>
            <w:tcW w:w="7025" w:type="dxa"/>
            <w:tcBorders>
              <w:top w:val="single" w:sz="4" w:space="0" w:color="1481AB" w:themeColor="accent1" w:themeShade="BF"/>
              <w:bottom w:val="single" w:sz="4" w:space="0" w:color="1481AB" w:themeColor="accent1" w:themeShade="BF"/>
            </w:tcBorders>
            <w:shd w:val="clear" w:color="auto" w:fill="1481AB" w:themeFill="accent1" w:themeFillShade="BF"/>
            <w:vAlign w:val="center"/>
          </w:tcPr>
          <w:sdt>
            <w:sdtPr>
              <w:rPr>
                <w:b/>
                <w:color w:val="FFFFFF" w:themeColor="background1"/>
                <w:sz w:val="18"/>
              </w:rPr>
              <w:alias w:val="Item:"/>
              <w:tag w:val="Item:"/>
              <w:id w:val="614954302"/>
              <w:placeholder>
                <w:docPart w:val="A0F0A99FF2C54D84A299F9625D18F274"/>
              </w:placeholder>
              <w:temporary/>
              <w:showingPlcHdr/>
              <w15:appearance w15:val="hidden"/>
            </w:sdtPr>
            <w:sdtContent>
              <w:p w14:paraId="4BE7674F" w14:textId="77777777" w:rsidR="00400A51" w:rsidRPr="007E4B15" w:rsidRDefault="00400A51" w:rsidP="00B2198A">
                <w:pPr>
                  <w:pStyle w:val="Heading2"/>
                  <w:jc w:val="center"/>
                  <w:rPr>
                    <w:b/>
                    <w:color w:val="FFFFFF" w:themeColor="background1"/>
                    <w:sz w:val="18"/>
                  </w:rPr>
                </w:pPr>
                <w:r w:rsidRPr="007E4B15">
                  <w:rPr>
                    <w:b/>
                    <w:color w:val="FFFFFF" w:themeColor="background1"/>
                    <w:sz w:val="18"/>
                  </w:rPr>
                  <w:t>Item</w:t>
                </w:r>
              </w:p>
            </w:sdtContent>
          </w:sdt>
        </w:tc>
        <w:tc>
          <w:tcPr>
            <w:tcW w:w="1613" w:type="dxa"/>
            <w:tcBorders>
              <w:top w:val="single" w:sz="4" w:space="0" w:color="1481AB" w:themeColor="accent1" w:themeShade="BF"/>
              <w:bottom w:val="single" w:sz="4" w:space="0" w:color="1481AB" w:themeColor="accent1" w:themeShade="BF"/>
            </w:tcBorders>
            <w:shd w:val="clear" w:color="auto" w:fill="1481AB" w:themeFill="accent1" w:themeFillShade="BF"/>
            <w:vAlign w:val="center"/>
          </w:tcPr>
          <w:sdt>
            <w:sdtPr>
              <w:rPr>
                <w:b/>
                <w:color w:val="FFFFFF" w:themeColor="background1"/>
                <w:sz w:val="18"/>
              </w:rPr>
              <w:alias w:val="Owner:"/>
              <w:tag w:val="Owner:"/>
              <w:id w:val="355778012"/>
              <w:placeholder>
                <w:docPart w:val="70E8B606F04D49C0800FA17627B1C5C9"/>
              </w:placeholder>
              <w:temporary/>
              <w:showingPlcHdr/>
              <w15:appearance w15:val="hidden"/>
            </w:sdtPr>
            <w:sdtContent>
              <w:p w14:paraId="0773206A" w14:textId="77777777" w:rsidR="00400A51" w:rsidRPr="007E4B15" w:rsidRDefault="00400A51" w:rsidP="00B2198A">
                <w:pPr>
                  <w:pStyle w:val="Heading2"/>
                  <w:jc w:val="center"/>
                  <w:rPr>
                    <w:b/>
                    <w:color w:val="FFFFFF" w:themeColor="background1"/>
                    <w:sz w:val="18"/>
                  </w:rPr>
                </w:pPr>
                <w:r w:rsidRPr="007E4B15">
                  <w:rPr>
                    <w:b/>
                    <w:color w:val="FFFFFF" w:themeColor="background1"/>
                    <w:sz w:val="18"/>
                  </w:rPr>
                  <w:t>Owner</w:t>
                </w:r>
              </w:p>
            </w:sdtContent>
          </w:sdt>
        </w:tc>
      </w:tr>
      <w:tr w:rsidR="00400A51" w:rsidRPr="00B2198A" w14:paraId="6EE8C8AE" w14:textId="77777777" w:rsidTr="001A0D9F">
        <w:trPr>
          <w:trHeight w:val="244"/>
          <w:jc w:val="center"/>
        </w:trPr>
        <w:tc>
          <w:tcPr>
            <w:tcW w:w="1442" w:type="dxa"/>
            <w:tcBorders>
              <w:top w:val="single" w:sz="4" w:space="0" w:color="1481AB" w:themeColor="accent1" w:themeShade="BF"/>
              <w:bottom w:val="single" w:sz="4" w:space="0" w:color="1481AB" w:themeColor="accent1" w:themeShade="BF"/>
            </w:tcBorders>
          </w:tcPr>
          <w:p w14:paraId="6860F11E" w14:textId="78766E81" w:rsidR="00400A51" w:rsidRPr="00B2198A" w:rsidRDefault="0083254E" w:rsidP="00B35511">
            <w:r>
              <w:t>19</w:t>
            </w:r>
            <w:r w:rsidR="000C1FB3">
              <w:t>.53</w:t>
            </w:r>
          </w:p>
        </w:tc>
        <w:tc>
          <w:tcPr>
            <w:tcW w:w="7025" w:type="dxa"/>
            <w:tcBorders>
              <w:top w:val="single" w:sz="4" w:space="0" w:color="1481AB" w:themeColor="accent1" w:themeShade="BF"/>
              <w:bottom w:val="single" w:sz="4" w:space="0" w:color="1481AB" w:themeColor="accent1" w:themeShade="BF"/>
            </w:tcBorders>
          </w:tcPr>
          <w:p w14:paraId="6A0EF279" w14:textId="77777777" w:rsidR="00400A51" w:rsidRPr="00B2198A" w:rsidRDefault="004D25EA" w:rsidP="00FE5422">
            <w:r>
              <w:t>Memulai meeting dengan Stakeholder</w:t>
            </w:r>
          </w:p>
        </w:tc>
        <w:tc>
          <w:tcPr>
            <w:tcW w:w="1613" w:type="dxa"/>
            <w:tcBorders>
              <w:top w:val="single" w:sz="4" w:space="0" w:color="1481AB" w:themeColor="accent1" w:themeShade="BF"/>
              <w:bottom w:val="single" w:sz="4" w:space="0" w:color="1481AB" w:themeColor="accent1" w:themeShade="BF"/>
            </w:tcBorders>
          </w:tcPr>
          <w:p w14:paraId="5A78FF58" w14:textId="77777777" w:rsidR="00400A51" w:rsidRPr="00B2198A" w:rsidRDefault="00FE5422" w:rsidP="00FE5422">
            <w:r>
              <w:t>Project Manager</w:t>
            </w:r>
          </w:p>
        </w:tc>
      </w:tr>
      <w:tr w:rsidR="00400A51" w:rsidRPr="00B2198A" w14:paraId="3179559D" w14:textId="77777777" w:rsidTr="001A0D9F">
        <w:trPr>
          <w:trHeight w:val="260"/>
          <w:jc w:val="center"/>
        </w:trPr>
        <w:tc>
          <w:tcPr>
            <w:tcW w:w="1442" w:type="dxa"/>
            <w:tcBorders>
              <w:top w:val="single" w:sz="4" w:space="0" w:color="1481AB" w:themeColor="accent1" w:themeShade="BF"/>
              <w:bottom w:val="single" w:sz="4" w:space="0" w:color="1481AB" w:themeColor="accent1" w:themeShade="BF"/>
            </w:tcBorders>
          </w:tcPr>
          <w:p w14:paraId="7367A2C2" w14:textId="0742E011" w:rsidR="00400A51" w:rsidRPr="00B2198A" w:rsidRDefault="0083254E" w:rsidP="00B35511">
            <w:r>
              <w:t>19</w:t>
            </w:r>
            <w:r w:rsidR="000C1FB3">
              <w:t>.55</w:t>
            </w:r>
          </w:p>
        </w:tc>
        <w:tc>
          <w:tcPr>
            <w:tcW w:w="7025" w:type="dxa"/>
            <w:tcBorders>
              <w:top w:val="single" w:sz="4" w:space="0" w:color="1481AB" w:themeColor="accent1" w:themeShade="BF"/>
              <w:bottom w:val="single" w:sz="4" w:space="0" w:color="1481AB" w:themeColor="accent1" w:themeShade="BF"/>
            </w:tcBorders>
          </w:tcPr>
          <w:p w14:paraId="69DBEDE0" w14:textId="5E403E47" w:rsidR="00400A51" w:rsidRPr="00B2198A" w:rsidRDefault="00FE5422" w:rsidP="00FE5422">
            <w:r>
              <w:t xml:space="preserve">Penjelasan </w:t>
            </w:r>
            <w:r w:rsidR="0083254E">
              <w:t>tujuan dibuatkan program</w:t>
            </w:r>
          </w:p>
        </w:tc>
        <w:tc>
          <w:tcPr>
            <w:tcW w:w="1613" w:type="dxa"/>
            <w:tcBorders>
              <w:top w:val="single" w:sz="4" w:space="0" w:color="1481AB" w:themeColor="accent1" w:themeShade="BF"/>
              <w:bottom w:val="single" w:sz="4" w:space="0" w:color="1481AB" w:themeColor="accent1" w:themeShade="BF"/>
            </w:tcBorders>
          </w:tcPr>
          <w:p w14:paraId="35419EE4" w14:textId="77777777" w:rsidR="00400A51" w:rsidRPr="00B2198A" w:rsidRDefault="00FE5422" w:rsidP="00FE5422">
            <w:r>
              <w:t>Project Manager</w:t>
            </w:r>
          </w:p>
        </w:tc>
      </w:tr>
      <w:tr w:rsidR="00400A51" w:rsidRPr="00B2198A" w14:paraId="5CA3ED45" w14:textId="77777777" w:rsidTr="001A0D9F">
        <w:trPr>
          <w:trHeight w:val="260"/>
          <w:jc w:val="center"/>
        </w:trPr>
        <w:tc>
          <w:tcPr>
            <w:tcW w:w="1442" w:type="dxa"/>
            <w:tcBorders>
              <w:top w:val="single" w:sz="4" w:space="0" w:color="1481AB" w:themeColor="accent1" w:themeShade="BF"/>
              <w:bottom w:val="single" w:sz="18" w:space="0" w:color="1481AB" w:themeColor="accent1" w:themeShade="BF"/>
            </w:tcBorders>
          </w:tcPr>
          <w:p w14:paraId="52185E5E" w14:textId="70104F5B" w:rsidR="00400A51" w:rsidRPr="00B2198A" w:rsidRDefault="0083254E" w:rsidP="00B2198A">
            <w:r>
              <w:t>20</w:t>
            </w:r>
            <w:r w:rsidR="000C1FB3">
              <w:t>.3</w:t>
            </w:r>
            <w:r>
              <w:t>0</w:t>
            </w:r>
          </w:p>
        </w:tc>
        <w:tc>
          <w:tcPr>
            <w:tcW w:w="7025" w:type="dxa"/>
            <w:tcBorders>
              <w:top w:val="single" w:sz="4" w:space="0" w:color="1481AB" w:themeColor="accent1" w:themeShade="BF"/>
              <w:bottom w:val="single" w:sz="18" w:space="0" w:color="1481AB" w:themeColor="accent1" w:themeShade="BF"/>
            </w:tcBorders>
          </w:tcPr>
          <w:p w14:paraId="0BE91E62" w14:textId="77777777" w:rsidR="00400A51" w:rsidRPr="00B2198A" w:rsidRDefault="000C1FB3" w:rsidP="000C1FB3">
            <w:r>
              <w:t>Penutupan</w:t>
            </w:r>
          </w:p>
        </w:tc>
        <w:tc>
          <w:tcPr>
            <w:tcW w:w="1613" w:type="dxa"/>
            <w:tcBorders>
              <w:top w:val="single" w:sz="4" w:space="0" w:color="1481AB" w:themeColor="accent1" w:themeShade="BF"/>
              <w:bottom w:val="single" w:sz="18" w:space="0" w:color="1481AB" w:themeColor="accent1" w:themeShade="BF"/>
            </w:tcBorders>
          </w:tcPr>
          <w:p w14:paraId="093F4E1A" w14:textId="77777777" w:rsidR="00400A51" w:rsidRPr="00B2198A" w:rsidRDefault="000C1FB3" w:rsidP="00B2198A">
            <w:r>
              <w:t>Project Manager</w:t>
            </w:r>
          </w:p>
        </w:tc>
      </w:tr>
    </w:tbl>
    <w:p w14:paraId="17D26841" w14:textId="77777777" w:rsidR="00B2198A" w:rsidRDefault="00B2198A" w:rsidP="00B2198A"/>
    <w:sectPr w:rsidR="00B2198A" w:rsidSect="00B2198A">
      <w:headerReference w:type="default" r:id="rId10"/>
      <w:footerReference w:type="default" r:id="rId11"/>
      <w:headerReference w:type="first" r:id="rId12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4311F" w14:textId="77777777" w:rsidR="00F80989" w:rsidRDefault="00F80989">
      <w:pPr>
        <w:spacing w:after="0" w:line="240" w:lineRule="auto"/>
      </w:pPr>
      <w:r>
        <w:separator/>
      </w:r>
    </w:p>
  </w:endnote>
  <w:endnote w:type="continuationSeparator" w:id="0">
    <w:p w14:paraId="147514EE" w14:textId="77777777" w:rsidR="00F80989" w:rsidRDefault="00F80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D97E6" w14:textId="77777777" w:rsidR="0001626D" w:rsidRDefault="00DA4A4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A0D9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91E4B" w14:textId="77777777" w:rsidR="00F80989" w:rsidRDefault="00F80989">
      <w:pPr>
        <w:spacing w:after="0" w:line="240" w:lineRule="auto"/>
      </w:pPr>
      <w:r>
        <w:separator/>
      </w:r>
    </w:p>
  </w:footnote>
  <w:footnote w:type="continuationSeparator" w:id="0">
    <w:p w14:paraId="5D099FE6" w14:textId="77777777" w:rsidR="00F80989" w:rsidRDefault="00F80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06AB6" w14:textId="77777777" w:rsidR="00B2198A" w:rsidRDefault="00B2198A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5" behindDoc="0" locked="0" layoutInCell="1" allowOverlap="1" wp14:anchorId="2D217FB9" wp14:editId="792D9A2B">
              <wp:simplePos x="0" y="0"/>
              <wp:positionH relativeFrom="column">
                <wp:posOffset>-715645</wp:posOffset>
              </wp:positionH>
              <wp:positionV relativeFrom="paragraph">
                <wp:posOffset>9153525</wp:posOffset>
              </wp:positionV>
              <wp:extent cx="7833207" cy="447841"/>
              <wp:effectExtent l="0" t="0" r="0" b="9525"/>
              <wp:wrapNone/>
              <wp:docPr id="42" name="Rectangle 42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8342B1" id="Rectangle 42" o:spid="_x0000_s1026" alt="decorative element" style="position:absolute;margin-left:-56.35pt;margin-top:720.75pt;width:616.8pt;height:35.25pt;z-index:251662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nD38AIAAHAGAAAOAAAAZHJzL2Uyb0RvYy54bWysVUtPGzEQvlfqf7B8L7sJoQkRGxSBqCrR&#10;goCKs/HaWUu2x7WdB/31HdvZJaWIQ9XLxva8v/lmcna+M5pshA8KbENHRzUlwnJolV019MfD1acZ&#10;JSEy2zINVjT0WQR6vvj44Wzr5mIMHehWeIJObJhvXUO7GN28qgLvhGHhCJywKJTgDYt49auq9WyL&#10;3o2uxnX9udqCb50HLkLA18sipIvsX0rB442UQUSiG4q5xfz1+fuUvtXijM1XnrlO8X0a7B+yMExZ&#10;DDq4umSRkbVXf7kyinsIIOMRB1OBlIqLXANWM6pfVXPfMSdyLQhOcANM4f+55d83t56otqGTMSWW&#10;GezRHaLG7EoLkt5aETgC1goOnkW1EURoYYSNCbutC3N0ce9u/f4W8JiA2Elv0i+WSHYZ7+cBb7GL&#10;hOPjdHZ8PK6nlHCUTSbT2WSUnFYv1s6H+EWAIenQUI+ZZZjZ5jrEotqr7NFvr5TWRGqFZLJIOUo8&#10;xEcVuwwmUrS0KaB9tgjEAeJZ5+dMO3GhPdkwJAzjHOvsc1qFQ4PTk7p+1ygp67X5Bm1xNs0GJech&#10;Ti42OcaaV31OWlmC+GOu9QyDYBgSONMCm5RzYfOotEhdKt6QvrnqHNGmr4WEQpFqfKlSn0pn8ik+&#10;a1G074TE7mMvxu8BkHRDx1pRSkmV5NHBrP8sRVt0mLQlxh98F8wHzbfA3esnU5HHdjB+F+RS4mCR&#10;I4ONg7FRFvxblemhrbLo9yAVaBJKT9A+42wgfTJ9g+NXCll4zUK8ZR63BPYFN1+8wY/UsG0o7E+U&#10;dOB/vfWe9HF4UUrJFrdOQ8PPNfPIUv3VIg1PR5NJWlP5MjmZjvHiDyVPhxK7NheAPB0hQRzPx6Qf&#10;dX+UHswjLshliooiZjnGbiiPvr9cxLINccVysVxmNVxNjsVre+94PzBpyh52j8y7/ShGHOLv0G8o&#10;Nn81kUU39cPCch1BqkzWF1z3eONaK+QvKzjtzcN71nr5o1j8BgAA//8DAFBLAwQUAAYACAAAACEA&#10;UyzWkeMAAAAPAQAADwAAAGRycy9kb3ducmV2LnhtbEyPUUvDMBSF3wX/Q7iCb1uass6tNh0qVhBE&#10;WJU9Z81dW22S0qRd/ffePenbuZyPc8/JdrPp2ISDb52VIJYRMLSV062tJXx+FIsNMB+U1apzFiX8&#10;oIddfn2VqVS7s93jVIaaUYj1qZLQhNCnnPuqQaP80vVoyTu5wahA51BzPagzhZuOx1G05ka1lj40&#10;qsenBqvvcjQSXt3Xgb+9lFO1fjwl+3FTvD8XQsrbm/nhHljAOfzBcKlP1SGnTkc3Wu1ZJ2EhRHxH&#10;LDmrlUiAXRgRR1tgR1IJSeB5xv/vyH8BAAD//wMAUEsBAi0AFAAGAAgAAAAhALaDOJL+AAAA4QEA&#10;ABMAAAAAAAAAAAAAAAAAAAAAAFtDb250ZW50X1R5cGVzXS54bWxQSwECLQAUAAYACAAAACEAOP0h&#10;/9YAAACUAQAACwAAAAAAAAAAAAAAAAAvAQAAX3JlbHMvLnJlbHNQSwECLQAUAAYACAAAACEAr85w&#10;9/ACAABwBgAADgAAAAAAAAAAAAAAAAAuAgAAZHJzL2Uyb0RvYy54bWxQSwECLQAUAAYACAAAACEA&#10;UyzWkeMAAAAPAQAADwAAAAAAAAAAAAAAAABKBQAAZHJzL2Rvd25yZXYueG1sUEsFBgAAAAAEAAQA&#10;8wAAAFoGAAAAAA=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7" behindDoc="0" locked="0" layoutInCell="1" allowOverlap="1" wp14:anchorId="65806C23" wp14:editId="0AC1791F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41" name="Rectangle 41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747F48" id="Rectangle 41" o:spid="_x0000_s1026" alt="decorative element" style="position:absolute;margin-left:-56.35pt;margin-top:-36pt;width:616.8pt;height:35.25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4g68AIAAHAGAAAOAAAAZHJzL2Uyb0RvYy54bWysVctOGzEU3VfqP1jel5mE0ISICYpAVJVo&#10;QUDF2njsjCWPPbWdB/36HtuZIaWIRdXNxPY993XuI2fnu1aTjXBeWVPR0VFJiTDc1sqsKvrj4erT&#10;jBIfmKmZtkZU9Fl4er74+OFs283F2DZW18IRGDF+vu0q2oTQzYvC80a0zB/ZThgIpXUtC7i6VVE7&#10;toX1VhfjsvxcbK2rO2e58B6vl1lIF8m+lIKHGym9CERXFLGF9HXp+xS/xeKMzVeOdY3i+zDYP0TR&#10;MmXgdDB1yQIja6f+MtUq7qy3Mhxx2xZWSsVFygHZjMpX2dw3rBMpF5Dju4Em///M8u+bW0dUXdHJ&#10;iBLDWtToDqwxs9KCxLdaeA7CasGtY0FtBBFatMKEyN2283OYuO9u3f7mcYxE7KRr4y9SJLvE9/PA&#10;t9gFwvE4nR0fj8spJRyyyWQ6gz+YKV60O+fDF2FbEg8VdYgs0cw21z5kaA/Zs19fKa2J1ArNZNBy&#10;lDgbHlVoEplo0VwmD/2k4UlnwWeZnlPbiQvtyIahYRjnyLOPaeUPFU5PyvJdpQjW6/abrbOxaVLI&#10;MQ9+UrLRMHJe9TFpZQj4R6zlDE7ghnjOtECRUixsHpQWsUrZGto3ZZ08mvg1NrKQpRovRaxTrkw6&#10;hWctMvpOSFQftRi/R0DE+obVIqcSM0mjg6j/TEUbGIxoCf+D7cz5gHyL3D0+qoo0toPyuyTnFAeN&#10;5NmaMCi3ylj3VmZ6KKvM+J6kTE1k6cnWz5gNtE9qX9/xK4UuvGY+3DKHLYG6YPOFG3ykttuK2v2J&#10;ksa6X2+9RzyGF1JKttg6FfU/18yhS/VXgzY8HU0mcU2ly+RkOsbFHUqeDiVm3V5Y9CmmFNGlY8QH&#10;3R+ls+0jFuQyeoWIGQ7fFeXB9ZeLkLchViwXy2WCYTV1LFyb+473AxOn7GH3yFy3H8WAIf5u+w3F&#10;5q8mMmNjPYxdroOVKjXrC697vrHWcvPnFRz35uE9oV7+KBa/AQAA//8DAFBLAwQUAAYACAAAACEA&#10;6THrD+EAAAAMAQAADwAAAGRycy9kb3ducmV2LnhtbEyPX0vDMBTF3wW/Q7iCb1uawv7YNR0qVhBk&#10;sCp7zpq7ttrclCbt6rc3fdK3ezg/zj0n3U+mZSP2rrEkQSwjYEil1Q1VEj4/8sUWmPOKtGotoYQf&#10;dLDPbm9SlWh7pSOOha9YCCGXKAm1913CuStrNMotbYcUvIvtjfJB9hXXvbqGcNPyOIrW3KiGwoda&#10;dfhcY/ldDEbCm/068ffXYizXT5fVcdjmh5dcSHl/Nz3ugHmc/B8Mc/1QHbLQ6WwH0o61EhZCxJvA&#10;hmsTh1UzIuLoAdh5NlfAs5T/H5H9AgAA//8DAFBLAQItABQABgAIAAAAIQC2gziS/gAAAOEBAAAT&#10;AAAAAAAAAAAAAAAAAAAAAABbQ29udGVudF9UeXBlc10ueG1sUEsBAi0AFAAGAAgAAAAhADj9If/W&#10;AAAAlAEAAAsAAAAAAAAAAAAAAAAALwEAAF9yZWxzLy5yZWxzUEsBAi0AFAAGAAgAAAAhAOMriDrw&#10;AgAAcAYAAA4AAAAAAAAAAAAAAAAALgIAAGRycy9lMm9Eb2MueG1sUEsBAi0AFAAGAAgAAAAhAOkx&#10;6w/hAAAADAEAAA8AAAAAAAAAAAAAAAAASg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B529" w14:textId="77777777" w:rsidR="00E81885" w:rsidRDefault="00B2198A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3B505E26" wp14:editId="1538A103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1227" cy="10213848"/>
              <wp:effectExtent l="0" t="0" r="0" b="0"/>
              <wp:wrapNone/>
              <wp:docPr id="40" name="Group 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1227" cy="10213848"/>
                        <a:chOff x="0" y="0"/>
                        <a:chExt cx="10531227" cy="10217284"/>
                      </a:xfrm>
                    </wpg:grpSpPr>
                    <wps:wsp>
                      <wps:cNvPr id="6" name="Freeform 19"/>
                      <wps:cNvSpPr/>
                      <wps:spPr>
                        <a:xfrm>
                          <a:off x="1722120" y="30480"/>
                          <a:ext cx="7873591" cy="214567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3885B553" w14:textId="77777777" w:rsidR="00E81885" w:rsidRDefault="00E81885" w:rsidP="00E81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240780" y="152400"/>
                          <a:ext cx="3314700" cy="2003425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l="-701" t="-47791" r="1073" b="-100299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up 9"/>
                      <wpg:cNvGrpSpPr/>
                      <wpg:grpSpPr>
                        <a:xfrm>
                          <a:off x="5593080" y="144780"/>
                          <a:ext cx="1806335" cy="1984967"/>
                          <a:chOff x="34534" y="0"/>
                          <a:chExt cx="1806761" cy="1985392"/>
                        </a:xfrm>
                      </wpg:grpSpPr>
                      <wps:wsp>
                        <wps:cNvPr id="10" name="Parallelogram 12"/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6" name="Group 16"/>
                      <wpg:cNvGrpSpPr/>
                      <wpg:grpSpPr>
                        <a:xfrm rot="10800000">
                          <a:off x="8663940" y="198120"/>
                          <a:ext cx="1867287" cy="1967092"/>
                          <a:chOff x="-1" y="0"/>
                          <a:chExt cx="1867535" cy="1966560"/>
                        </a:xfrm>
                      </wpg:grpSpPr>
                      <wps:wsp>
                        <wps:cNvPr id="17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4" name="Parallelogram 10"/>
                      <wps:cNvSpPr/>
                      <wps:spPr>
                        <a:xfrm>
                          <a:off x="0" y="0"/>
                          <a:ext cx="2404450" cy="2691857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Rectangle 25"/>
                      <wps:cNvSpPr/>
                      <wps:spPr>
                        <a:xfrm>
                          <a:off x="1737360" y="2087880"/>
                          <a:ext cx="7806290" cy="2578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Rectangle 26"/>
                      <wps:cNvSpPr/>
                      <wps:spPr>
                        <a:xfrm>
                          <a:off x="1760220" y="9768840"/>
                          <a:ext cx="7806290" cy="44844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40" o:spid="_x0000_s1026" style="position:absolute;margin-left:0;margin-top:0;width:829.25pt;height:804.25pt;z-index:-251658241;mso-width-percent:1360;mso-left-percent:-229;mso-top-percent:-15;mso-position-horizontal-relative:page;mso-position-vertical-relative:page;mso-width-percent:1360;mso-left-percent:-229;mso-top-percent:-15;mso-height-relative:margin" coordsize="105312,10217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IOW/BEAADqoAAAOAAAAZHJzL2Uyb0RvYy54bWzsXVtv6zYSfl9g/4Pg&#10;xwXSWHcpaFqcS1IU6LYH2y7aPurIcmLAtrySzkm6Rf/7frzJw9gZMXJOTtFVHuIbySHnmxkOORzq&#10;y6/vN2vvY9W0q3p7OfO/mM+8alvWi9X25nL275+uz7KZ13bFdlGs6211Ofutamdff/X3v315t7uo&#10;gvq2Xi+qxkMj2/bibnc5u+263cX5eVveVpui/aLeVVv8uKybTdHhY3NzvmiKO7S+WZ8H83lyflc3&#10;i11Tl1Xb4tu36sfZV7L95bIqux+Wy7bqvPXlDH3r5P9G/n8v/p9/9WVxcdMUu9tVqbtRjOjFplht&#10;QbRv6m3RFd6HZnXQ1GZVNnVbL7svynpzXi+Xq7KSY8Bo/PmD0XzT1B92ciw3F3c3u55NYO0DPo1u&#10;tvz+47vGWy0uZxHYsy02wEiS9fAZzLnb3VygzDfN7sfdu0Z/caM+ifHeL5uNeMVIvHvJ1t96tlb3&#10;nVfiS38eh34QpDOvxI/+PPDDLMoU68tb4HNQs7y9erRuGmSRqHtuiJ+LPvZduttBkNo9r9rTePXj&#10;bbGrJASt4IPmVWJYdd1UlRBOz88l/Bjyd20neif6ISsIHsq3PQPbixa8PMI9Pw0CPwAOYFM4jzIt&#10;noaPaZaGce4rNgZ+FCepLNFzorjYNW33TVVvPPHmctZA/mW/io+6W/sign5br1eL69V6LT8Inave&#10;rBvvYwFt6e4DzWar1Hrr3V3OsihBN8sCGrtcF4rGthYtYeyKxtuivVUtyfoK7s2qqxoF3nqruaSY&#10;IZjU3b+/x4/i7ft68RuY3dRKY9tdeb3CkL4r2u5d0UBFQR5mB7/e1s1/Z94dVPhy1v7nQ9FUM2/9&#10;7Ra4534khLqTH6I4FZxt6C/v6S/bD5s3NcYN/oKafCvKd2vzdtnUm59hbV4Jqvip2JagfTkru8Z8&#10;eNMp0wKRKKtXr2Qx6Pmu6L7b/rgrReOGPT/d/1w0O41TB4i/r42sFRcP4FJlRc1t/epDVy9XvYgp&#10;PmlOQu4V9z65AkDctbHYawAs/aJqS3AACFXbzuuqAiLVeGW9XVb4pqw8oLHq1rAxTBExTqVH+p0y&#10;pL9fXwev46vr6Owa786i+evo7PVVlJ9dB2F2FaTXb4Iw+UPw108uyqYqOkxJ3y6MUfcTN0Ogpxdh&#10;jqNzadaldfz97Tx8lWWv/bPX16/fnF0l0dVZfpUlZ9dXV1d5HL/y31zP/9AKg95L+2RGMcoYJEE0&#10;T2EChDHwY3x4YA3C0I9SfCmNKqbCMApiTd8Y5fKDsgaCj0akMEUtYAvEVzcLjSEA2rbQzF/Q2nKz&#10;hnb949yL8zRIEu/OA6E4iGXbR+r8SuvMvVtPdCXLE6XvhySgXj0J3fIwDVrJgUYwhgatpMcwPJqQ&#10;UMp9P/QdGEbrOBOKCKH5MMNo8RxSEmTDY4kJCVfwaZ0HwGBW6iWtuFXTT3FR3m+19OEdTChcmbmy&#10;iXUr3AAqihB88xFSpmYN1BKiO1AZ8kIr+0+qDEGglc0s6EYZ4NLK4ZMoAzVa2bg5bpQBBa1sbIGs&#10;DCzwqhkvnALhDq+lO9xhjoOjMPPeX87eK6XFdCXwEnwWb8V8b2yAd3s5Mwouft/UH6ufalmyE/Ap&#10;uZE9MYjti6y3tGjfJHptypoS5nUnG6UlDXHjQ6gW7fJKEWUnXIorE6u0RMNl2jOvqh9HBmcKlOu6&#10;rVSfBMuk9e/ZKLhPLPH79WonPCVvsVtJDwFOzs+r7lZO/8ZFEIX01AV4Hnj7R1ZFaiXxti4/bDD1&#10;qqVRU8E1wyTY3q52LWC+qDbvqwXA/nYhNQL+X1P+C9KAjuN911Rdia4XF0v0TnwvpOQsnUOb4PGc&#10;RWkqnE90x5+nkHMIzJkP05Lnmmt9CxiwGaRo7lO6jJOfKF1B5XI/0U/Uq6Z+kacXN71rp9aBEt0n&#10;LgPjOA/nxneJIuHGSBmDQ6RWhNk8CUNYLLkgzLMoT1JVol8PhlEcKnuo65I1IWqnCURR147D3Bhp&#10;5fl8hhWhDyuiVs9iebJeV+sauwpYFwZydlOeoDAQzutCtfbxU6gY/mQrepEdz5PEh7cNw5nE89TX&#10;rlnP3HkezyMoqGRPnEahbybAZ3EMhfvh+xmW4RqzAyfP8gnR/zwMQ/gf+p0C+qDSLwC09wyTKA+j&#10;aJgQrSP8jwES1MfTQximQSs50ADj+2HEEPJ5OEyC1nHmF/XxHDChxZ1p2M79WNzTyMdexSfFnSdB&#10;IRyPO0+DYpjkSew/EXbVupBhng7FcTzsPI0D2IM4zxNpZIeWgL4fBflc6glPg6ouVppRnAuG8YRo&#10;HQcSFuyq5WEatJIDDQq7H2FeEivAgWFYdUbjzrOKiokzJge4+1mcmI2HA4ttm/nTcOcJnYK7alkp&#10;IzcYirufJkEcDeuiBWQPPj8Wq85o8HkanxP8IJn7ctl7xFJYc/xe6fnBHILPkrBwPBF8lpAFZAw/&#10;S2o+PxarDhgAVkkpYwlRNLXF5wSZFqeaz9I4ovlwPfUycVDzYwQjhsdBgUSkI071YDhCtI6yxuww&#10;HoAvWlaaz9GwKu01nyVkARkD9HSYjlXnBPC5sTwA3w2YA/Ax9DlWGHLN9knB5wmdAr5qWc7F7GAs&#10;8OMsiB2kzAKyB58fi1VnNPg8jZcHP0mjXGwtw2fNwsRp01/Eb2PlJLHAHILPkrBwHAU+dhWwVhsc&#10;iwXkKPDlOIYJUTSlpXwK+I7AnKT5PQ3sBSTpY6uDB3P+SPB5Es8IPk/IAj8Nw8xBkK06qnkBPk/o&#10;ecDnaTwT+EnmZ06L+9Gan7EknhN8lpANpNhDGZ5e7DqyeQk+S+iZwGdpHICPXcM01nutQ3P+XvNZ&#10;GtSE78HnCdE6cip+AviqZQEKT4NKTIydhzQfxsQG0oDP07HrjAWfp0FlxfcdgTkB/AxL1jQQ/MKK&#10;J8Mu/HEn0bL62KDHga9hXA6w50lQGDXiwzRopSDFRo2c8nlCNo4jsFfNDzONgimnfHfsj+EyheC7&#10;6tfnC8GfHEU3ZklE0Y36iADpPkSuAs1QT8R2FKJCv0B4X8SEnHVMWqqWFXA3BcyrKtjTRstK7nXL&#10;pph51cUzIeayXdNT1RFTzLw+2mNT4CmhcYTM5HFEb4nw9+VsiyPDCDgfCY/ftPqAwk3r7Wqc9RO+&#10;sQqSyaPD+2OMRVkiIG4CYDet4LephDjZ8Uri7KOMXH/Y/LNeqFOMoqw5p9DTkNiIRoWqmT6tV/pk&#10;i59nohLgbMtiLULven7tVutKB95FRT3qfazcD9TJrv58pVdudqjebm9w1HB9g6PW4tShqOB86tJb&#10;rzYQKtUhg6VooZLHpMFP8aUIT+4PZLpG13/AUczlusZBEZwHke9mnjiXeez76dSmOd2q2f2CpzYx&#10;wR4NUivNGRGkFvKjo9IHAfs+Ho2dvrwP9uNQY5rL5QIkf4pH72PF4+OSKsD+mCNGnZcpHi29vTCP&#10;RToC7N1QjGL0OQSeBHVCx+PO06C4h0GYptIB589t0Dq+al44rTyhA6eVp0GLCx9Dnw3haRwsWII5&#10;Tr48tuVkBybnQTBX5094GnT1keBUTaKW9ywhWkeuVnkSFu5qCHILgaVBKznQoBiGSNNQ5094ftE6&#10;43Hnadi4O2Ly0rinkBR/wp21jxRItS/Nii8tjtwvN118adwTobfyvBkvxJO+q+SQPyfuUZbLnTys&#10;iTGvOM3vgYjgDNvgI7hzJKjJRkKfmKqGadBKCKgkaublyFCzPdLUi+aHCVEdfjr0brAcqnwYpm5H&#10;TPM8n+dyT/IJyMcI3qixsHROQl62LJFnaZyIPE6eKOcuYKlQacEkPxZ5lgYVFFdUDoGPkiB4TH0t&#10;3w64p2k6LL8UxCTB0XMVtmPp0Dra7eJ0kWLoB7JlCTxLg1YaofIZvFQ1abFUngl4loYNvBsqzwR8&#10;HMePLQSsKMQJwHMkKIYnAs+RoSCGuUipGBYvWke49WCUXs4xLKNIOtCgxak6cmM5BD7OsA58ZMJ+&#10;oPEx8kLEKJAQG2KH2mURv9d4lg7V+CjFia5BKjb2snGJCkuGVpKGhR8JBZEAz5KgdTSjhgdDkVTA&#10;szRo8Ryy5YLKCcBjqyCMMo08jmm5IZ/iVLLDWCjyGhKOBEUQEUQhu0+DPUXkQQHCkaEojkReND9M&#10;iELpwC1a/CgsIqZhksyn1F+njGXwFIG5Pt3ZSv0FO0/L3tUyipgM4o7RXMqc2PvcBxVpFE9DKiwr&#10;KO/LmICeKosdMqiWS+BRKYgsKeRet2taM6+qVSXmKuyoO6q6YYqZ18c7bEq8TNyRjTkKHq9JCFHE&#10;KHUEEF+Li2/kTSuw/0xkUQQWVYzz0XCliXE+pIfzPEzDQksPQ5ZI25Td6UOW+oTHFLKcLpoRlxbJ&#10;CLEMWe6zbFUGsbyC6WEysd9flaSyifEZCu2STqzzX408CtnWkUbsjcBOKNuDELu4MUl6gX3AUZxG&#10;xZFEnR+MW5JUfjDMqLlt6gwzPuytrkhTi5M07mOVeZIg0UIbrM+XWoyRHI3afoLUYtw65SdqLorm&#10;2Al/yFm4E9jO0pwFmwWvlIGeQrlTKFdcG0RCenxc+mAtwIcNaXFCwz3HdHQolydhrQXUEMRagB8M&#10;rSQXAjwNuhCYUovFeobnF13O7bMM+XxZWscBEoqgzvZVS0AuT5pWcqBBYZ9Six0YRjHc485nZNI6&#10;DiQohFBykYep1J3LyLQq7RMM2VsRjoPPj8Wqo1RkWFnoat5hLLQ4zS5lB0ONtwMNWpzSwCHPKbVY&#10;+bqHGRo2+JJVEnyWaRRNB2BocWdgKJqaBpfBSouDhlsGK9XiKbV4PPgcMA/AdwOGoinBR9+m1OLH&#10;rZilxaOyS8eCzwPz8uD3qUxTajGnMZbAKFapOZ/Lx6ZoOmglLU5yzHhgTtL8Hnw+g9U2+1NqMfa9&#10;BPg80yia48HnaTwT+COyS3kzRgVGevtPyC5VLctVHjuHWd5+f6kAT8jSYpl6NUzHrjM2u5TnF5UV&#10;ovn7wUyhvj9ZiqHGU4b6NExMqE8lDOst3MdCfSp1e79hDsxNkM28qnCcb4hja92Xkq9bNsXMqy5O&#10;cgwtiTLFzKsV7LO6bEq8TLBPDI8N+KmtcMckQxW1O0w0HBO1mxINDxMQp0TDz5ZoGGAOPBqyeulE&#10;wyk6pR7sYPkko6MUfECH+iNTouGUaMhdEE1lZXzCGR9ks3zXKdFQLijYTC1qJOTiiE9mpBiOzD4R&#10;abhiwcoTokCqBSs7DFr8T5twNiUa/n/iPiUa/hVwd8too5tNuE96SjRU0HNZVNR2P93Uu8FyuDfJ&#10;prTR4q4pbRbyU6LhuBRTFhUqKK6oUCSVcLEpbbQ4zWzi5NcCfp92xNKhdbTbxZGgXtqJ+WYcGcu7&#10;mxINpY/KZM1REKdEwynRkE2do8IyJRqKp6Vw6Z+2qZ8SDYf4RSeIKdFwesao/VxVaNOUaIgHmsoU&#10;+hdPNJSPQn/kgesmi08FEa2S6gma062g/2/PcrdT7NqLT/5c9wDm4ZMF7rCg2ufcmWQ9PNg8ipAV&#10;LJP1giTHLsl0O+gUtKNOH0n34iOQdMUuF/h8gIgWJzT4YAT13UenlPEkqAM33Q7qEEilQDrsGtLi&#10;zgEiC/fpdtApaMdcP0tlxSGQaun7mNsCHWhY23nTrbDDQSiK4RS0G+YXnbAdbDAt7myDqeF2oEGL&#10;g4ZbdMjCfQrajQvdPOV8hhssFEsFPRseosVdw0MW8lPQbhzyLCpU6V1RoUgq4NlgGi0+Be2m20Hl&#10;pZePpExPt4MuN2t1n/d0OyjubOHDUHR6mIJ2Q9yyTf0UtBviF10DTkG7KWg3Be1qeZvl9if5qjIA&#10;P1PQzjyf7+lPJXzuZEH/4KmEI5IFY3nfKBxl81DC6YZPb8oV/Hy5grhOUoUcxRMxi+3NuvICmbcn&#10;nkVZfv/xx927BjHx/ZMp988N1BeC+mmYhrioU4QXg3mWZtmDeytxW34S4DJLFWSMUeBhjHHXtN03&#10;Vb3xxJvLWYOuSF0rPuoHYxYXpoiwS38xk+CbW1Ynm7B/gOlkEz6fTehvDSY2Qd8c7GwTEvGwMWkT&#10;8jTJMlwYDCuCx93ed155fzmzbEKERwtE5tJ1c5WtUfjJJqiHF09+wuQnYEpWD4U+uAn87mYnHxiA&#10;qXF3uyrfFl1BP8vyF1VQ39brRdV89T8B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OP/L4DbAAAABwEAAA8AAABkcnMvZG93bnJldi54bWxMj0FvwjAMhe+T9h8iT9plgoRNIFSaIpi0&#10;XeAymMTVNKYtNE7VhNL9+6W7sIv1rGc9fy9d9rYWHbW+cqxhMlYgiHNnKi40fO8/RnMQPiAbrB2T&#10;hh/ysMweH1JMjLvxF3W7UIgYwj5BDWUITSKlz0uy6MeuIY7eybUWQ1zbQpoWbzHc1vJVqZm0WHH8&#10;UGJD7yXll93VauC1fTmvLptuo7pD84nb/da+nbV+fupXCxCB+nA/hgE/okMWmY7uysaLWkMsEv7m&#10;4M2m8ymI46BUVDJL5X/+7BcAAP//AwBQSwMECgAAAAAAAAAhACAwgn0/9QAAP/UAABQAAABkcnMv&#10;bWVkaWEvaW1hZ2UxLmpwZ//Y/+EAMkV4aWYAAElJKgAIAAAAAQCYggIADgAAABoAAAAAAAAAKGMp&#10;IFRpbSBLbGVpbgAAAP/sABFEdWNreQABAAQAAAA8AAD/4QTTaHR0cDovL25zLmFkb2JlLmNvbS94&#10;YXAvMS4wLwA8P3hwYWNrZXQgYmVnaW49Iu+7vyIgaWQ9Ilc1TTBNcENlaGlIenJlU3pOVGN6a2M5&#10;ZCI/PiA8eDp4bXBtZXRhIHhtbG5zOng9ImFkb2JlOm5zOm1ldGEvIiB4OnhtcHRrPSJBZG9iZSBY&#10;TVAgQ29yZSA1LjYtYzE0MiA3OS4xNjA5MjQsIDIwMTcvMDcvMTMtMDE6MDY6MzkgICAgICAgICI+&#10;IDxyZGY6UkRGIHhtbG5zOnJkZj0iaHR0cDovL3d3dy53My5vcmcvMTk5OS8wMi8yMi1yZGYtc3lu&#10;dGF4LW5zIyI+IDxyZGY6RGVzY3JpcHRpb24gcmRmOmFib3V0PSIiIHhtbG5zOnhtcFJpZ2h0cz0i&#10;aHR0cDovL25zLmFkb2JlLmNvbS94YXAvMS4wL3JpZ2h0cy8iIHhtbG5zOnhtcE1NPSJodHRwOi8v&#10;bnMuYWRvYmUuY29tL3hhcC8xLjAvbW0vIiB4bWxuczpzdFJlZj0iaHR0cDovL25zLmFkb2JlLmNv&#10;bS94YXAvMS4wL3NUeXBlL1Jlc291cmNlUmVmIyIgeG1sbnM6ZGM9Imh0dHA6Ly9wdXJsLm9yZy9k&#10;Yy9lbGVtZW50cy8xLjEvIiB4bWxuczp4bXA9Imh0dHA6Ly9ucy5hZG9iZS5jb20veGFwLzEuMC8i&#10;IHhtcFJpZ2h0czpNYXJrZWQ9IlRydWUiIHhtcFJpZ2h0czpXZWJTdGF0ZW1lbnQ9Imh0dHA6Ly93&#10;d3cuZ2V0dHlpbWFnZXMuY29tIiB4bXBNTTpEb2N1bWVudElEPSJ4bXAuZGlkOjIzMkE0OTVENzVC&#10;QjExRTg4ODM5QjU2NUMzQzYxMzlCIiB4bXBNTTpJbnN0YW5jZUlEPSJ4bXAuaWlkOjIzMkE0OTVD&#10;NzVCQjExRTg4ODM5QjU2NUMzQzYxMzlCIiB4bXA6Q3JlYXRvclRvb2w9IkFkb2JlIFBob3Rvc2hv&#10;cCBDQyAyMDE4IFdpbmRvd3MiPiA8eG1wTU06RGVyaXZlZEZyb20gc3RSZWY6aW5zdGFuY2VJRD0i&#10;MDREOUFGNkQ4N0ZFOTI3MjlEODBFQzgxNUM1MTBENTIiIHN0UmVmOmRvY3VtZW50SUQ9IjA0RDlB&#10;RjZEODdGRTkyNzI5RDgwRUM4MTVDNTEwRDUyIi8+IDxkYzpyaWdodHM+IDxyZGY6QWx0PiA8cmRm&#10;OmxpIHhtbDpsYW5nPSJ4LWRlZmF1bHQiPihjKSBUaW0gS2xlaW48L3JkZjpsaT4gPC9yZGY6QWx0&#10;PiA8L2RjOnJpZ2h0cz4gPGRjOmNyZWF0b3I+IDxyZGY6U2VxPiA8cmRmOmxpPlRpbSBLbGVpbjwv&#10;cmRmOmxpPiA8L3JkZjpTZXE+IDwvZGM6Y3JlYXRvcj4gPGRjOnRpdGxlPiA8cmRmOkFsdD4gPHJk&#10;ZjpsaSB4bWw6bGFuZz0ieC1kZWZhdWx0Ij45ODExMzM0MDwvcmRmOmxpPiA8L3JkZjpBbHQ+IDwv&#10;ZGM6dGl0bGU+IDwvcmRmOkRlc2NyaXB0aW9uPiA8L3JkZjpSREY+IDwveDp4bXBtZXRhPiA8P3hw&#10;YWNrZXQgZW5kPSJyIj8+/+0AWlBob3Rvc2hvcCAzLjAAOEJJTQQEAAAAAAAhHAFaAAMbJUccAgAA&#10;AgACHAJ0AA0oYykgVGltIEtsZWluADhCSU0EJQAAAAAAEMpmoPHtgimKjP0vWwzXNdv/7gAOQWRv&#10;YmUAZMAAAAAB/9sAhAAGBAQEBQQGBQUGCQYFBgkLCAYGCAsMCgoLCgoMEAwMDAwMDBAMDg8QDw4M&#10;ExMUFBMTHBsbGxwfHx8fHx8fHx8fAQcHBw0MDRgQEBgaFREVGh8fHx8fHx8fHx8fHx8fHx8fHx8f&#10;Hx8fHx8fHx8fHx8fHx8fHx8fHx8fHx8fHx8fHx//wAARCALUAeMDAREAAhEBAxEB/8QAtgAAAAcB&#10;AQAAAAAAAAAAAAAAAAECAwQFBgcIAQADAQEBAQEAAAAAAAAAAAAAAQIDBAUGBxAAAQMCAwUEBgYG&#10;CAQFAgUFAQACAxEEIRIFMUFREwZhcSIHgZGhsTIUwdFCUiMzYnKCNBUI4ZKiskNTJBbwY4MlwtJz&#10;RFTxo5Oz02Q1F3RFVSYRAQEAAgEEAQMEAgEEAgMBAAABEQIDITESBEFRMhNhcSIUMwWBkbFCclIV&#10;oWIjQ//aAAwDAQACEQMRAD8A7wAud0DogCogke5HgKWxxnb4eMri5O7fVEKxXBJAEjhKRgkBJAEq&#10;YtykxIAJAEjBIDokBIA0Acfxt7wj5DRt+BvcuxiNACiAMIIpMqMIMEwNMAggoghoMpMgASA0wOiA&#10;FEAEGCYBIAgBRAAoIuO7db1wq07V2evejHkigikF3r9TiCTRazrUXs2diTysh2sNFrGaFqdBct7G&#10;OKm94rV5J1Bwf1Tqbhvu5P76ud0a/a7y1gHllo7fvXjP75Xqz7nDt8fujXo/1DjwojbutK00nl17&#10;VNOLuzxWNXEhzMUjAQtJxQCZ7NjonA7KFIM5o7Wx3zqYbQPWq1OtNHJI2iKR9tw2uIopwEiN7HbC&#10;lgzrQkZVEAoFee7CgUAEEYuR4ClsIzt/8ZXHyd3RqhlYLwSgAVJiSMSQBICSpgpMSQAIAUSMAEgB&#10;SAIAJAqP8xveE4Gkb8De4LsYAgBRAGgDTA0AAmBpwgCANAGAghjFAGmBgJAaYBACiAFEAEGCZAgw&#10;QSTaxxSMc1wFV18E6MOTuoILZsHUga3ZWq1ndN7NXakfMzNGzAraM0LVQTc0H+W5Re8Vq8k3Df8A&#10;/pdQH/7uQf2ytNfuRPtd9uBl8uunm/eu2+9xXpz7nDt8fur753+tc3dUJ7KWllkbEAoqotLdrmmv&#10;FZLPPuGtNHYIM6yaN2whIHJXDkPPYUBlNIt/mLufEjLUtPbVOCtPYv5keSQfiMwcnSh99uCcFBjb&#10;C5pQD7HOCRw7zEgbEhC87LtwcbIE8gsPHFBGrh3gKVEZ6/8AjK4+R0aoKxqwSOgVIgkjEkASAkqY&#10;qKTEkBoAkjBIDSAJAEwVH+Y3vCJ3DRt+Edy7WAJAaAMJlBoMEwNACiZDQBhBAgyhsTIdEgNMCxSM&#10;pMgQAQAQBIAUQYUTyQ+VPTmRbty6+Dsx5O6hluZRrTZHDK4YLXPVPw2GmtOQyuNXPxWsZVUdT6zp&#10;+lzCa9kEUZjdRx7Ap2sm0yrWZleUYbmK7127uYjWKe5e9h7HPJC01+5GMavQmoNA6F6XZxugfY8r&#10;0599cG3x/wAoV7ZzG4c+mBKNr1XIl2xLXNaQp2VGhiaC0LFoqtZLmYg0ThVXw3czHfFUKsBLmv5p&#10;Ld0bTSoxPYlYaJodwy2fI+Q0qKJQVbQ6pC2cPbUtIoR2qsJThqZd8MbipuFFtu7t3ww4dqnMHU6H&#10;X7/sgJZh4K5N/wAQjIwkVaV5eXaGUbkwHiCWQamkOXFFpyKS9NXlcvJW2qGsasKJGIqSgqJKEkAS&#10;AJU4JSYkgCAJIxhKgEgCQGgFR/mN7wnA0bfhHcuxhQQWQQBpmNAGEwMIAUTIEAYQAQCggFJkA2pA&#10;aYBIDomA3oAqIA6IAUQBICwsW1gPeu71/tc/L3Z26tWTa/yzgOxaY6lnotDHqFhjFWWLe3eq6xDn&#10;Xm9qkd3p7WtBa9kbszSKUwXL7O0tjfindwPp5wEzKn7Y967eLvGG3Z6S1QD/AGn0iwbHTZv7DivU&#10;n3V59+DkF7BPNLbSUDmnwlVvrlWtPm0DXgrCtFtbN8AUqVetxFwKrWJtU7YnCuHcrwWS5XBkZrvF&#10;Etuxw1bCDK7Njgo1iqsLLlBrTTaruqJVrFcMaQFndVZTI76IbSEvE5TrdRthvSwZX8Th7fUkCMV5&#10;TvwMPcEDBXM4oyWDc7gWFKnIpbv4iubdrEUhZLEkAKkQSSgSAqJASVMSkwSAUQBKTGlQCAJIDQC4&#10;h+K3vCcDRD4R3LsYUaCCiDGmAogDQBhMDQVBMAgDQCgggQYwEyGkY6JkCACACACACABQFnp4/wBP&#10;6SvQ4Ptc3L3UQFepfQrncvhqMgotMIci87YY47SrGgOdG+tN+C4vZnWOjhvSvPmgQ8yWMVoM30rt&#10;451jDbs7zqn8ctdJ6RjkLXWLS5zD9r4DSvoK9SXq8+94qp9UdHqEkjX0GetQtfKKkrR2PVkEsbI3&#10;Mc+UYCgWe8lVMrqDV7oijLV/pXPbFxFv7y8fXmQ5QnNoLED5mapAan5jxKfzHx1cEW5BEduSxxao&#10;1h09FFcANxwWlylLayXeSp6mfjj4lTYaVE1rVODyk8xvAbKbEsDKcYxuXlu4gsKDyIgjagGpvhUU&#10;4qboeJc+7WIxWahFIxJUQSkwSAkgFEjEpMSQBIwQASAJAEgCAXCPxWd4TncXs0Y2DuXawGkAQATA&#10;0AEwUgAgh70wFEAaQGEwMBABAKCZAgAkYIIEGCCBABMLXTx/ph6V6PB9rm5O6iiFepndgVzun4am&#10;mC0Q5B57PLbUEbRC9cXtfdHRw9q4H0qzNcQ9rx713cP3Rhv2ek+ooGHSOkInb2uNP+mvR1+6uC94&#10;w+vaW61uZHltGOdVqWM1pKGj3LYJmEUruVHl0vSb6K6iANA8BZb6ZVKY1bK04hRIFS4NJrRXgFvA&#10;EWzanexQLceE9qUOpDGjDDAJ5LB1oqkZYYkIdYw4KaZ7KfYkFrQry8O7IkYMRAUkZuI25SlYqVS3&#10;Q8RXLu1iMVnVkpACpAikoSQBICSMSkxJAEgCVMaQEgDSAIBcH5zO8J69xezR7gu1gCACAAQBoA8U&#10;wNAGgAmQ0gCYGgDCANAGmAQASIEGG9BDogBTFMCoUgt7D91b6V6fB9rl5O6itRXqZ/YFU+4r2arc&#10;tUOM+fTqW57IXLh9n746OHtXDekmf6m27Xhd/B98c/J2elupo2tt+kRTEROp/UC79Pu2cN7z9jeq&#10;6VDf2ZjcPFTArO3q2w55c2E+n34jeMAfCeIVzbJNNpF8+Mgg4hGVNFO7563zs+Nu5FhKqhDqHaMK&#10;KAdkb+H6FVOF2zcD3pQVJa3cmIdaxAPMjU0HWMSB3L7kgtzH2LzHcSYgUAh0PBKwZRp43BqixUUt&#10;4KPXLyRtqiLKrJSAkqBKVAkBJASVMCpMSQBIwokASAJAEAEA5B+czvCevcXs0W4Ltc9BABAGgwTA&#10;0AYQBoA0ECYGEqATBSACANMAkBpkASAJgEAaAIoCZaX0ccfLfhRejw3+Lm5J1VemvbJ1JI5pqKLT&#10;X7k3s1pbgtUOJ+fxpA//ANBy4PZ++Oji+2uLdINrd2g/SC9D1/vjn5PtelerW0d0ozhbuP8AYau7&#10;j77fu4b31/ZJaPAFle7eK7WNGhvo8R+I3EFAwzItpLWcxyYU9qcoW2n3hjcKHDgrlCyuLZk7efF8&#10;X2mpWEjyMpFXYi9hB2rSWnvSikxjDVMjrIzVIH2xFIjzYkjye5Y4bkYNalq82x15JyhIxFiDyj3D&#10;PAVNEZ+/FHlcnK31QCsGgjtSAilRCSpUCQBICSOCKkxJAEAFJgkASAIA0A5B+czvCevcVoTsXawB&#10;BQAgQaDGEwNAGgAEAaANMgSA0wNIwTIaACANMgogBVAGgAgAgJUNnFNCCdq9Dhn8Y5uS9VVo0Ih6&#10;hlYMQFpp3TezY4HYt0OHfzAH8OQf8grg9n/JG/F9tcd6MbW+tB+kF6HrffHPy/a9K9XD/uPTTPu2&#10;rz7Grs4v/L93Ht90/ZIA8AWdbDaBUJUI2p6RHdxFzRSQbCphsw6KSCYxuwIWkGVpp14WOA2g7Qql&#10;KxPv4WPgMsfDxBGxQxZuYG+lKKTmFiaTrC2qAfYRuCQOt7kjL8XDckazovOdYqIAUSwDNwPAUqbO&#10;akPGuTlb6K0rmaiKQEUgIqVCSAJASVOApMSQBICSpjSAkgNBggHLb89neE9e5Xs0RXawoIAIAIA0&#10;AYTA0AaACANBDQBoAJgaACACAPfigg3pgEAaACACAcj+bY3NHi3gvQ4ftc2/dUademLW5JJhSuBV&#10;63qVnRrodRtZfhkFeC2lZ4cU8/5W0lNajk/SVw+x/kjo4vtrk3Q4B1OzH6QXpet98c3N9r0n1gP+&#10;/aEz7lk4+1q6+L5/dx7fdP2PfYCzagyucJGmR7EjUOtWrHyZgPFxVQqrYY3RyAFVCWhlItyyuBCd&#10;EOWlqHMLxsqpwdS2W7d5QR+OKMb08BIYyNGDPNEYSBfgSGU2i8/DrEQkAIQZmceApU4zep/GVx8z&#10;fRWrmrQkhIwolQSVKhFIAkBFKnAUmJIAkYglQNIAUAEjBAO2v7xH3p69yvZoSu1gCACAMIEGgAEA&#10;aYGgDQBoABMDSAJkNABAAIIaYBABABAGgAgLmzjHyrSRuXqcU/jHJv3Z/TreOXX7hrhUDcnJ1K9l&#10;1caBayYtqx3FpoquhZcL88rR9pFcRPkMtYwQTwXDyzHLHRpf4Vy/pBt27ULYW+ElRlJ4r0/Xz5zD&#10;l5ftd46q1nW7fqrTf4jahkcWnjK6M5q44n2Lu48dcOK/d1+hwdYsewcu1md+z9ai64a+R6DqS9lk&#10;aGWElDvNApuDlWkWo6q8GlrTvKjMUgX096X/AIrA3uTlGEcPkOJGKfkMHDI51AcE7SkTrPOGhuch&#10;pOxKBYvge1oc01aUwEYPFGSSY29qDSGNwSBzKEBPXA6gKRiKQNT/AAFKnGa1P4yuTmb6KwhctaiO&#10;1IwKkQgpKApASQApUxKTEUgBSMEgCQBIAgwQD1p+8x96enctuzQFdrAEAEAYQBpgAgDQBooGgAgh&#10;pgaRjTAIIEAEAaCBMAgAgDQAQF/aD/Rs/VXq8X2xx791Boja6/dFPXuV7NWW4LVLz1/MI+klwP8A&#10;ltHtK8/m/wAsdPH9lc68uY82uWQ2+IL0/U+9y8/2vQPXcQf1ZagiuTTsP6xXVwdv+XJt93/Cg0PW&#10;YpXGynAbMwkNwpVVtrlWtaKMuY8YLCxomxXGGIUKVOpPD5FchIzAKhMU5K0ChCKUOQyZQ3vKcC1t&#10;LsDwOxacE8g7LGYznbiw7+CQKjkJ3pBIjkQZ3MgJ+Zefl1DzIAEpAzORkKVOM3qfxrk5m+itK5a1&#10;EUjJKVAipUJKgSQBKnBKTEUgCRglQCQBIAgwQD1n+8x96rTvC27NAV2MAQAQBhAGgAEwNAGgDQQJ&#10;gaUABFA0GNMgQAQAQQwgAmAQBoAIDQ2n7mz9VevxfbHHv3UGgCuuXZ7Uad6V7NXRaJecv5hHf6i6&#10;H6LB715/L/mjp0+ysP5XszdQ2Q7QvU9T73Jz/a9BdXivW8LTsFgwH0vK6OH7a5tvv/4jKdUdPvY5&#10;l/ZeGRhqaJTbC7Fl0rr8d+wW8/huY8CDvoq2mRGmEbDXBYYWo9TAZNQKoEZjtiYLmfgO9FKDoTE1&#10;w7fegzsEtK13IC1srsFvLfi0pg7JEY3VGLTsKVBcb0A7zEBOzuXmZdgxK5PIwPmpZGDU0tWlK04o&#10;NRdVy5eVtor1zVoSUgIpGSVKoJICKQBKnBKTEkAKRgEqAqkASAIMEA/Y/vUfeq0+6Ft2X5XY5xBA&#10;GgxoAIAwgDQBpgEAaZAkBhMDSMaZAgAgB6EENABMBVAGgAgNDafuTD+ivX4vtjj37qLpwV1i8P6S&#10;NO9KtUtUvNf8wb63V33sC87k/wAzp0/x1lfKRmbqWyHaPeF6nqfd/wAOPn+13braXl9ZySf5dgw/&#10;2nLp4Psc+331moep2zjI5tWnApXVc2VstnPHqHz1lUNGJolnBtxoWrx31uA40maKOaUtpnqcQtXq&#10;J6FTDQ2bQmCpsKd6KIk27axt9KIVo3w0xCYycgeQUhlb2twHM5cmIOxMFPidG7i07CkB4+xLBrPM&#10;F5rtCrUAXhSBuYNylFCgv/iK5ORtqgrnrQkpGIqaBFJRKQApASVOCKkxb0gBSMEqASAkgNBgUA/p&#10;/wC9x96rj+4tuy/K7GAkENBggDQBpgaAMIAIIEAYRQNEA0GCZDQAQAQAQB4JkCQBMDQFnDqkUdsG&#10;Owyii9biv8Y5N+6v6UeJdRvJBsLsFXH8p2aymC0S8y/zBO/1t2P02Bedv/mdOn+NReTMefqmzHAj&#10;3hep6ne/s4+fs7R134urr6n2bCMesuXV6/2Obf77/wAMbpVo3lAnarDW9O20bg5r21B3LDdrqZ1X&#10;Sp9MufnLSuStXAKJcGU+VuoQCZh/Eb8TVpZnrAjsNHiuBUiiunhtCeKWxw/aXUXLaMahOUrEn5iI&#10;8U8gA5tagGiWRg8y5ARkJseoOczIWV4FGTwXWb7m6qMhZUC8t2hTtQAp2oBEoOU4pURS34xXNyNt&#10;FeuatCSkYipAiimSpMCkBJU4JSYkgIpGCmgEAEgCACDSdPH+sZ3q+P7k7dl8V1sRIIEAaDGEAaAA&#10;TA0AaCBACqYGkBgpgYQAQBoAIAIAIAIAIA0yXMdlA61BcMS1etpOkce16qvpFjW3l4BszU9qrj+S&#10;2asq0vL/APME+t/df+qwexeft/mdOv8AjQPJBleq7XsA/vBep6vz+zj5+0df6yObrDVh920hHsJX&#10;VwfZHNt9+zN6cMrQCFVU1PTxFSsdl6r6aOOWFzHioIWamMuoXadel0P5Z2t3UV69CSg2O4aJ4tp+&#10;JqrBI92G+EGla4hTtFanrWONrGk0U+ItSaRcQiQHmPgpRxR4gw7lg1aRimD0MzRTFATPnBT4vs09&#10;qMnhdGELzcOwnkoIXJNUjIlidlOKVEUd+CHUXNyttVedq5q0JKRiKkQSFEmtVNAikASpwSkxJASR&#10;wEqASAJAEGCAk6d+9sV8f3J27L0rrYAgAgDCRjCYGgAEwNABBDQARAGKYRbnUoLeKR8laxfGN9OK&#10;qTIRNK1yKazllmkA5U8kTnbBQOOX2IuuCi1ZMx7A4EUKkywUAaACACACZAkATgTnfxAW5y7MuC9b&#10;XOHHe6n6dk1BtxcGFuYl3irxS0tGy9de66zZbh3pWmal5y87nXFxLcSTNySCYFzeC8+XPM6sfwVv&#10;k/c6rH1JanTrcXEwcwOY45RQuG9er63e/s4efs6d1Jquuv6212OaxDH5IWMa12YZcgINV2cWPHo5&#10;c9blUC71aOgFuBTbVFq4naXruqRSUbG31rPZcXTOodXc2lGD1/WoUjTz3s/ilIRksGY7q5gNGHKD&#10;tSm1PB26he6JkolzZtqN5T1LjilDG/iHZVLqKdbE7e4o6gpsXafWkDrYh2oMCxzT2JUHM/uSNtau&#10;4LkdAjm4JGBLuCQNSk5Tgg1DqIxquXla6K1ctaklIyHSNG9LAI5rPvBHjTyPmNO/FTYYEhSBEhKn&#10;BKTBICJSMKpAKpAVUgAQY0Ekad++M71fH9xbdl8dq62AJDAIABMDQY0AEwNBDQATCNf3IihNH5Hn&#10;AHCo7cSnIHPOo9Z1GFrmt1aR8Y8RALG+jwBp9q110GWct+q5AyQSySOuHtLWyF73iQfdLXl2PBXO&#10;LFTdkSXq3VIbE2ttHV4mdcPecG4igJ40Wl4pS8jOldf69HFO4yulkL6CYn4su5od9Sf4YPOtXo/m&#10;jfQ8s37Guc+v4YcS4NG8u+H0KLwTA8280brHStUeI435JqVyOpvWO/FYqVe+lZAKoMdUyCqAA3Ig&#10;aUgCyrT7H0L2J2cVUnSDfxbs/plGgrTltVaXlTz5kP8AFJ2DY64x9C8+f5q6Z/jiZ/L7Bm6kDqfC&#10;I/7y9T1+237OPm7x0vqONrus9ce52SjYAHcPw2rq4ftjmv3bfurp7dk0RZsnaMD94LSwKqzgcyUh&#10;wpTastlxb2rG0NQoUlOjZy9yVNEyscctKokCLLmZOGfZxICWxxZtid8tHIMRlFexPANlxSBbHkpY&#10;CQwghGAcwIoUYBHJKnBt5kbwXI6BZG8EAOW1LAyamjGQ4JWHKzuqtoVy80b6MtrHUGl6TEZLuUNp&#10;sYMSVhrx3bs2y5j1D5vXskpj01giYTRmGZ7vTuXTr68ndN2Zi+6l6pmpJJeSNc74Y2uctfCT4T5H&#10;NP6o6hhkbzL579hLSScO9VJPom1r9F6+uiWGZ+duNa8VG/BpfgTetXF1ppbgDIHsrvIqFyX1K1/J&#10;FtbajY3LA6KVrq7gVjv6+2syqbypFdhXNY0HXsUgXoSMEqAUgEAEAEGk6d++M71fH9yduy+XUwBB&#10;ggsAmBhBwEAaZDQAQBPdlaXcMU4GK12fULy4cInhkI8JcAPUCdq7ePh6dWd3Ze/0+3hiJLufKTTM&#10;44V4ALbwT5ZUclvDbslzOaZXkCQtxLW4ktbT7VEYCs16psmyMaY+aDHHC00I2taSOO9AU5ivbW5t&#10;4at5TY8pZlFGuDSa95cUqEK9vr5k7s9y3JtLHV9ALWqfLCr1TdN6zkZcxRGPJeECkrKUIYBvNDuW&#10;ksqOzrHSHmbdzRti1EiQtDQHYNx4HtwXLycP0a67ZdF07VLW/izwnEfE2oqFzWYUmpAKoIbdo705&#10;3KtPKKWR/U+hezOziqk6OFTdH9MpaCtMVZPJ/nm4HV5q7fmXLz9f81dP/wDnF7/LrFm1qV3Dle8r&#10;1OD7dnHy943HVry3qHqN43ckf/aauvh+yOb/AMtv3Z7SNYbK9tvM7LIPynnceBVSqsXT7cS5pGik&#10;zR428VO8GtFA7Cm8LKrh24cGwkcUgiwuNU4Zm7f+I30qdjiRbX77Z4ZIKwOAr2KpSqTcwgASx4xO&#10;2U3IsEpuMqTSYiUEczIM5m9yQbyi4nSKiAIjFANzDwFKiMB111DDpds41rKcGjtWf4/Jvq4Hr+qX&#10;mp3bi9xLnHAnH1DYAFp447HajwaXHAObMA97d/adwVeJZOPtOZV720NKd29PxJXPgdRzm+Fuwcdt&#10;EeIykWLqiFjdxcK9wIVTVOVpbak4ANe41dVtN1RvCqalkI+oZbfK5jyMrqEjhuU7aSqlbPSOvI8j&#10;GXlaA5OYKYOHFcPL6kvZrryNbaara3UYfG9pB4EFefyevtq2m8qXVc1jQamgEgJAGgxICVp374zv&#10;V8f3J27L4rqYiqgDQMAggTA0GMJkNABAQdbnbDp7yXZA6jS4bqrTjnUqyEupW1xEbeMu5LS2jmVJ&#10;dvJLt1TuXo61hYrdTmtmte6GCR8wbRkZLQ2o2bSMFYZ19nc3FGvilhfmxzcsVzbQACR6UsDKqZbX&#10;z75huw5kTJ2ujhLQKdgcDwClSNf2nLsjfTktDZHSEOwAo7Dv7ApolZC5be3kzy1gj558UjqAhpOF&#10;AN6nGTyr5tNntriSK1zSXRqA8knI2lXHvKcKrjpu+u9K1Btu55fBcVrzKk1YfiFfWqDufl71A6Sa&#10;OCdrWulaPHQCp71z8vH0zFzZ0dcqhoA2fG3vHvT17lWouMLJ36n0L2fhxKXo0VZcn9MqdOwrS44q&#10;0vI/ng6usyf/ANy9efp/l2dX/hGr/lyb/wB0nP8A6X0r1OD7NnHy/dGs6tcP431Mf+ZGP/tMXXxf&#10;ZHL8393PXudHOHtNCoy3jYdPasLlrYpHUmaKMeftDgVfkixcSwZhzIxR322qNocqNeOAjxUmiwOq&#10;4URDpq8NJW14FLadREqWMSQM45QmBademBxhnxhdgK7k5QnyWuQ52YxuxBSsGRx1SB0tSwC6e5Bt&#10;6uJ0jQBJBA1i9jsbCa4ecGNr6UHI8+9b6nLe3bpHkknYNwrsp2laYaxlY7OjySMzyKucePBIJlpa&#10;tlkBI/DZUjtpiSkeCblruU4gYv8AD6XYlWVVOoRtZEASAA4DsoMf7xQSp0mWR00PA5yMd2cBEpYL&#10;ub4st2SbAJy3607t0LCsddOMj2A/aJOPfRZ+SsLiG/a9kp+ySCR2nejITLHqO9snNuYpCGh2WVlc&#10;OFVF6qjpnS3WkF6W21w4CR9OU/ca7l53tevJ1jfj3+GuBXm1sCQBIAEACg0nTf3tner4/uLbsviu&#10;pgCCAIODQKATIaDg0wCCBAZjrzXbHTLGFtxUumcQxgFcAMarbh7lXPLnq25jjMNnHHBC40+Zlbmk&#10;cTtEcQx9y79WOymvG6rdzMfmbbwAjPNM8tkd2hrA1rfTVWSHfN0eN5LpnPofz2zmnooB71FqsGhN&#10;D8qyH5+TIx5l5smJOagHi8WwKbseFhr9zby6XG74mNJcxxxBaDRp3V4p7XoUjPvltgDIxtI4mZ3v&#10;IBJcQA32HBL4P5RLORzb1sko5ZkbIGRk1oA0nHtKWtFhN6Q52nOjAY6JzqnfU0FP7CLRI6Z0dcRP&#10;jaGtq9gEkRrtrjgp3puxWTy+1jcTWoBqVxbd1xI3KQOP8xveFWvcr2ae6d/on/qfQvY+HEp+jPyJ&#10;zxefejTsK0p2E9ipLyF52OrrThuNzIvO4/8ALs6r9kbL+XI/90nHbH7ivV4fs2cfJ90afqesurdT&#10;U2m4a0eiNq7NPsjlne/u57OHMucrhQhZVvEzT5HxyZ2mlEjbXTNVFwxoJ/HaKfrBXKmwvVo80XMj&#10;GH2hwS2hSq63kDDVx2JQzN5cxGYF2DaGhU7WZVqlxX9s5jRXYKJywrAlmtXjDanmFhItNViijMUt&#10;XM+yN4R5QYPNvm0qI3ZTsKm08HBe1/wzVLJ4L+cd/lHYlmDDoi43SNAJSDCeYmrMbJa6YD+aTJMA&#10;fstVa92ms6Zcm1IRXWpUbTK0lzzt/wCKBb2QpUM2jstKZec7NQ7Q0YD1BZ2NJUyC1EdtJIG4ZcjB&#10;37UTQrsgF0Ti4nBramuz4RU+5X4pyx3Ud9kZymu8QbVx4GlPpWe1wat0ybJBaP2Zjlr2CULLKoh6&#10;ldgQwx7SZZH09OUIu3QY6oHMdznmuOavrUZNYwTktnaDspT0Kslg/ZzVL4nHwPBr3Hf6Esmn6dqE&#10;tq6M1rynZSezAgpWZE6O3dJa43UtPaHOzSxjKTvK8f2eLx2dWtzF8uVQkAaDEgJWm/vjFXH9yd+y&#10;+K62AkAYQY0CgmQ0AEwNABAcj817q6/j0cdw7l2EcTRE4YGpqXmvsXRwi9mWh1nStOijkcB4zlEk&#10;hAJAxqCcadgXXrWdhNzf6fqpY+zZJLJiWyFjiwY45WltPSrvVGTN3ZamWeG8MG7JIA0A/q+Eqblc&#10;Utxa65C8tkFrMDgXg0cR20PvWVpyE63qL547eyEYEFs0ARscPEQBuFCjbeCaoUt9PFAwSNELMxke&#10;ygc4nYNtAl5H4q2a7nuDBNmo+R5Y0n7jqn6E8pWl+x0dy2FmwGR4O3FhqPaoz1Xh0Py9tZ9Q1HT2&#10;w0yAF8hB2AUKfJtjVM7u5xsaxga3ADYFyKLQAa6jgeBCevcqsrzWG/KSNa0nw09i9by6OPCF0gLi&#10;WCYsOVuYkJ8d6DZqLaZzontf8bKhytDyH5zS5tbpxuJD7V5/F/k2dW32Rt/5cnD+Myjjl9xXqcP+&#10;PZxcn3RpdZmDtR6icNpvnN9QAXbpP4xy6/P71mL6ybcOzswkao2jWVHtYnAkEYjaosXFja82KQOa&#10;SMcKIkFai0vG3EfipnA8Y49q0TYiTWUbZszSDGRUDtUYCvvI4i8ggbCs9ouJFtbwiPAAbE5CtSBD&#10;F2J4LIOtonNqCAQjB5TNPuY6ciYjLsa5PASawNflzj1qfEQrPB98JYNvVxOkCgESuytJrTtSDgnV&#10;evC86g1W/Lq28FYYjupHRuHeUperp8cSRTaLBJJE+WWglmOZw4V3ehdGjLY5LR8pytqT4I6/dB+k&#10;q/EZwc1KX5e0jiZ8LRt3k7j7ylROzOXNyI9JdLWjrglkfcMXH2JW9BIwGqXLp5nurVoFeytFhvcq&#10;KZVljZh2OQj2nMs6qKa6lMl4wf5ZI9pUj5LrWQjfmqfQkEiKYscQMak1RkzlvLkfFwLsh9OxGQlu&#10;kIEhHEEg9v8A9U5Q3nl9rToL+JhdRkpyHsO72rn9nXy1acd6uwRvztB9a8itylIBBgUBK0z98Yq4&#10;/uLfsvV1ucEDAIA0GNMqAQBpgEAYRQ515sQR/MaVdOtW3JiMtI3fbeQBG2m/xFa8VOTLn9hol3d6&#10;mbeIC81ebx3EpA5cY3htPst9S6tNi20Xk/QNzcEW897NO1vxQ234bAfR9KLsucfRXy+V8lu5xjle&#10;xp3PdmPpwCztXONT3/SNxbu8WWQDY7LRw9IUXY/xI7dIe2vhDTuc1pB96i7j8at1XTmloa0b/ETt&#10;3VJKvXqjeYVh5cmUhoDYqCPD7IBp9K0ZHomulliq4k5XtJ7HeJTDrtHkbpEzNOm1GZpANIYXH9En&#10;N9CnmvwmOp1KwUOqCBgq8DiQq17i9lvc28EdnKaCuU+5erjo4kHpK8t4LOXO8N8RT0vQVKf1FZQy&#10;3NKvBGAaCdyfnCw8p+bcwl1mJ4BAdJI6h7SuHgud9nTyTGsavyHuNZHUTGaZEx4cRzXSVDWgNPBe&#10;t6/27Z7OHmzmY7r6CHW7rUNc+emZC838ocGfCXA0wquydnLp2RbnTdQilc10xHA02rO2tYRFZXbG&#10;ueJMzuFFG2VQ9DNMRQmhG5TNqrBz5idh+MjuTtows7O3ZcRMcJnVYfxATuPBOFYi6ppssNx4ZSWO&#10;GZpUba3KtaVHbSBo/EdgiSlacET/ALxVdSSYIYyPET60YA7mzBjzQuII2iqVhynNJNu48m4H4h+F&#10;xKUFWv8ADI+G/ju4o8aMugZlxOkReANqAz/WutDSunb68zUeyItj/Xf4W+1K3C9Nc156mOe2hgzV&#10;dI4PkrvIxx/aWety6dk6G6bHG5rXUDAG8SXHFdOuzGxOtIXF7HGuJDWsH3ju/ZbtW0vRDP8AW+qt&#10;t4xbwn8WV2SMDH4jlHuKjarwzPVWoG3hjsIsHQxtjPHM7F30BRtQy9wxzYmMp+I/GnYsqFlLEW6f&#10;E/hLkw/RwUbKjNPI+beeBI/tFIj0R2u2HE+hJQ2uNXu2Bo+hTTOtxdUcQR3jFBJM0p+YHAtKcC70&#10;Kd0b45G/YkrX0qd+ytXoHS5jNZxSn7bAT3rxd+7pS1ABBggJWmfvjFfF9yd+y9K6mIIA0CggikGC&#10;ZDTAIAwUBSdSaRZ6ibX5pwaIHOexrjSrqUHq2rTjmarWqXTunY9LjvX29DJK6OBr9+Rrcxp3ucfU&#10;untGmvW9V1p1nFBEQCQ4/EUawbXqZ1CKIRmpzd4U7L1Y3VI2Pc4ClOK59q3kUksTQ0iiiFYy+tRu&#10;ZazlgqRnc48BloAunWdHLyXNZJrXCxuTmxc0hnHAUw9arLBK09pddRDHM6lG9/8AQU4K9Q9F6T/C&#10;umrK0PxhmeT9aQ5j71z73NEXakwQBtrmFNtcE9O8K9ky9s7t1nI5zyBlJXq46ONW9LWUMzZucCWt&#10;OHBLSHtWksNPtY7aV4jHiqRULSRLyP5smuvR8OZJ/eXBwfds6N/tjon8t0YGszO/4+Ar1eL/AB7O&#10;Lk++J+tsk5WtyRGjzqMzgR2PXdr2cmnb/kxo+qM1GD5a4IF1Hg13GiVmWkS4oHNcWObQhZ7Rcpu9&#10;09w/FjbiPiAUYVKhOyubXegH7C4dFL2UxT1FPSSOkuKF2ZlAGjhUovcROuoZIHAEYHEFOwsmQ6oU&#10;gYkogHIp3AoPAriME8xmDlNM5/FLzLSuOTl17a1qjyDptXLz3WScyQcu88NVkg0uysWH96nDnj9G&#10;MV96jkvRvwxyttwxjXzyE0a3wger+hLjabJ1iwl8bCcz6Znu+yHHxOPoXRperLaLNt00PlmjqGWr&#10;MsIO0vf9s9pW22yJGAvLz57qTnP/AHaxaZHk7Oyqy8sqsZ10z9X1oOJ/DqZJHdla1U25pGnzCS5l&#10;uT8EdSwdjcG+1ILJwc3p6xzGpkL5nntLjT3qduy4ycv7zJ2OP95JKTbkOZITsBDcFFVBDM6N+NXO&#10;wRQfYDi4bqH1JGdY7NPQjdh6kgu9HHhy9xPpKner1j0DoTaaVa/+m33Lx9+7dYKAJBggJel/vjFX&#10;H9yd+y9K62IVQYVQQ0EMIODTA0yBABAQ9YguZtNnFty+flowytzNFeIW3Eern3SnU99LqF1pl+xz&#10;RbPLQ4tcGB4JFGl2K2tw00uWzjuo2NIeRQitT2pyquqn1jW9OYCySVrBvqQD6kr1VOjOzXmnTkiC&#10;Vrj2Ln21azZVXZ8Jos4dZPWLhxsrm0Ao91HZuIrUrp126OXk16s3DYOe2QnaT4G8BiU2WGm6V0AS&#10;6rYsla+skgY30kIu+OrbThzK9LNAa0NAwAoFzsAqkYII5bis8Y/SHvV8f3QtuzRao2lhL+r9C9a9&#10;nEoum8v8Pc1vxveR6EtOx1pXMEdo8bgw+5Wl4381HB2uRdr5D/aXn+v92zq5O0dL/lwH/dZfT/cK&#10;9Xi/xbOHk++J90c1rqbj9rUZ/wD8wru+HJx9mXu7SW3uufbkgtObDisrs2w1elahFqdmCKC7jHiH&#10;FO3I7LG0OZpEjaEYEKFKDU4WsuHOiwadoCk4ZgNSSOCvUqKOQh7zvFKD0qflXw1No+O+s6PxLcDx&#10;BWndnVbPavgkLXeg8VNhymhXakZTQapYPKQ01SMOWPbVAdH+YeQMVGFgbk02JeMPNcR88b4y67ps&#10;DThHA9+UcS4Cq4vbkkmHb63auaXN6BIyIU3EejZ9JWGvSNqvLO4bbWhlfU+HxAY1JxDAt+Ks9yr6&#10;6ktNFzyupLMDNLjsLvhb+y1VtsNY57qV3JHatto6i61BxluBwjr4AUkUuCFtlo8kv+Pc+CMjbQ4J&#10;46FFVLKARCD4IwOYe3bT2JBo9VY6LQtOjO3kB1P1sVFXGNkOa7c0bDIa9wRUpNsylq533n1UXuqE&#10;SnJGabmk+koCRARyC47fh9SmqhTP3ltNlD7kBpOmoHTSloO1zB6AcVhyVpo7/o7S3TLYcI2+5eXt&#10;3apZUgEGCRpel/vje4q+L7k79l4V1sQQACANBDQQ0GNMAmBpkdY2N8Mkb9jxRb8MVGddoDZLrIYq&#10;x5q5zxG+u0rXr2a5x1V3XVq6ytGG3cWvPhNFHJML4tsuWa9ovVExbPaRsfGGcwvdlc5xr8IBqlrr&#10;kcm3ToFpcX9pZQ/xbTmNc/8AxIPC5pOHibh7E99cRHHtas4ZRMwAVLRsJGNFzV0RQ9VWrYom3WwN&#10;NH04OwVaVHLr0V0MIgt4pHNJBqGEbSRRbW4Z8PFdnSvLbTri71G2u54sLVjnEnYHOwHpWW1y19ja&#10;azxny6socIJgEA7afvMX6w96vi+6J37NFq//APHy/qletezjUfRkDnRPld8IcQ0KdOx7NJdmlrL2&#10;Md7laXjLzLq7W4TwLyfS5ed63fZ1cnaOpfy4t/7pMeAP9wr1+P8AxX93DyffFnFaS3OnXwi8Tvnb&#10;h9P+qV21ycX2xTOb+KWub2EFZVvEYRT6fO25tzQVr6FF6G1dpdQ6jbc6I5ZWj8Riq9eoVdzQyEH1&#10;KQjti5bi4fCVUFRan5kAfC5wr61F7rnZZaXfSW92SMWuJDgdhCuVNaKVkN3BVuNdh3gq6hTSQPie&#10;WPGIU4OUA1ymqLAcCgjtPclg2Jt/MrrKOgN4HgffjYfcF1fh1Z/kq3s/M7qRzg2UwvO85Ke4qbw6&#10;nOSsX1vqd7qes/P3eRjmxGMNbhhUEHfxXh+3f5fs9j15jVg4Lzm6nK7ZGKBoPBYLa3RZ4r0MJNIm&#10;+JjeONM3pXRoz2QOuNUiqyAGkZqT2NGA96NqcmGMhMl/fyzH4ZHNjaODAMfYqjOndc1JjKub8EAL&#10;IWje87SnaFXbQzS8iJ35tw8Pl7Apoja9XgRRwRg0bHExvoH/ANErFfDBtqb5jRtOZxU0olMJFmXb&#10;AXKVEXLRyzU0Byj1JQU7BX5fEYklKnCrQHmNJ4E+xKhqujrqCG4iEpI5jiBhjmIIHvWHLr0a616B&#10;tWCO2jYNjWgexeXWh1ICQYJBL0r98b3FacX3J37L1dTIQQBoA0EMFBAgFBMwQATBbHtbWoqF0cFP&#10;UzDec+/ETNjAXO4Bb5zcNNtca5Yfr3UZH3gDjSFh2cVjzXq34dehGlRNv9NY5mV7dlDsRrnBbTFR&#10;b3pI5xI5zWN20JrTuUb609arri2gtwWsNe1Y2NIoda0+XUI227B4XOBe7cGjaq0Rv1SbOztnXEMT&#10;aAyFsTK7gTjQKpM1p5eGjsGhaVY6ZZC3ta0JzuJ2kkKuTjuteZeTzuaslmBVSMNyCPWX71F+sFpx&#10;fdE79mg1lwGnTfqlett2car6QmayxDT9txoUtOx1eX7qWM54Md7lVS8Y+YtTr1sd3i96871e9dXL&#10;8Osfy4il/cHsd/cXr8f+K/u4eT74ck1Gex0f5qF1H/OzE8CDK6oXbtcOTh+2HHi21SA6hZ4PH7xD&#10;vB4rOzPVt2MmHmRBrthWdVEJrrrSrtssVeWfiG4hKXFUurmOK8hbeW2NfjbwKuz5QhbGGu5I0WWa&#10;1inLSc2wtoou0yvAoryBkoccca0VTeFhZWetshkcRUtftaqm0ThNk1A3MbXCA7cHJ+RYRzdkOymI&#10;1CVoLbPI7ZEVPlDwc/H/AMopecGHKGBegwSbcfjDHd6KLLl2xMtOLXNUvVEjhLPU+PlmmP3qBfOc&#10;t/k9zTs57cyvitH5TR8zuWzj4nUP9lEnVNbPTLwW8UEbCMzxj3AUCc2ORkOrdSe672nLlpTvNaKt&#10;U7E6bNyo2lzsga2te07VcQrHzNu7sPfhED+Cw76b1eE2rXSALjWLfHGSTJHT7rSKuU3qcX3X0r2v&#10;hYDUuoKdwRVfDH2pD9Skc3YxhA9RCilEuQZbSNtMHurXsCirR7s1AHF2zvQVT2R0hjbvI/49yi1e&#10;BQAm4DQNgd9SCdA8u+nH3eq2ly5h+VtzzCSNrhsouT2OXEw111drGxcFWJI4NIwRkJel/vjfSr4v&#10;uTv2XZK62IAoAwgDBQQ6oAVQRVUAKpnkaAbuC4QuLdoC149sU9e6o0wXLGXU8LgZ3n4XGgAGzit9&#10;M93RvZcSub9R31/JfGS6gcY3udlLcW+E0WW1dOki06BveRaywPNAHF7BwDjsV6VHJFhq2qxucW14&#10;qdqWurPSSGRxcssKtKjytYXOxrgB2lOdEWZCwgZLq1gxuDoXPkw34U+lPj26o550dKtZnxvjc4+H&#10;BtO9dt6zDze1ON6j0s3brWV7reZri0CZjo2uI+45wyu9BXPfW3+Oq5yRZNLXAFpqDsIWFmFjQD1j&#10;+9xfrBacP3RO/ZZ9U3BZpr6bXYL09+zkiH04z/sgePiY7MPWjTsNl5qL/wDtVw7/AJTj/ZVXsl47&#10;6/Y06pbO2vq4U7F53q3rXXzdo6p/LoQLi7PBkh9TF7PH/i/5efyff/wYn5Nx09DE54Dnzyu2/wDM&#10;cuzZzcX2xUaRfXOmak6SM1jrlezc5qznRs1c8thIxlxBI0NlxMdcWnep2ghuZ1nJFlke31qVoFle&#10;OsrjwOD4CfG2u0JzbCcLKd9jm5kbwWuFSzhVPoFO9lvzy8EGhFKrPEyqWliGAOqaGuOCqSFk+Pla&#10;ClM1NqqSEnadqdvAcshBjO0J9AubXUdDMh5kjMBgSp2giSzU+mmf47FndarMO/xzpz/Obs4JeNGY&#10;4O0r0nMmWYBnYXfCSKnsGJXJ7m+NXX6mudme1twnvLqV1KCmHYCMF4d63L1v0c/1YFt/bsplDZaE&#10;bsCU52RVu+/EckFDQ5g1ZqZ/WyJr/sbQ040w+ha63oz2MTXjMwFduBaOA3ela6I2MsmxfKBV5aQ0&#10;bhhQAetXtUTuu+lHws1ixaK5m1ZjsAJxUZaSJ/mBe/8Ac+WD+W0B3ZXFLJ7RQaOM0UkpFDlca8QM&#10;B71Owiwu2GsEY2MYC5QpChBnlLvsh2CVokWm17qbGCn0LOrHp0D57nKwVc+jWtHFxRtcQSdXojpf&#10;R26dp0ERxkDRnPbw9C8nfbNbrxSBVSAJGOqAl6V++N9K04vuRv2XhXUyEgDCANAGggqgDTIYKDKC&#10;ABxFNyYZm/sb6zN5LaTmN0lHMcRmbv2j0ro466+LaWyVh9Z1vXBBkvdNY6GLwiWB7SDxOJV76uqc&#10;Uz0Vej6qTcnJG+JpaaFwpjwWPZG0+Flcuc59TtOJCaLRNFG13JUiXOwzOwa3YstquRM6Ejdfa3dX&#10;JH4Vu0Rt/WOJW3Br1c3s7YjfzVzxgbjVdkee5X5ydWZQzR7Zw57ntfI5u1rWbPWV3+npc+SNmQ0H&#10;zA6j0/LGy/lMbKUa45hXgu/bg03+6SpzZ2bbTPN3XWub8w1s7ftAgV9mVc+3+s4du3Q/ybRvdA8y&#10;9FupYjOfl5agkHEfWuPb/Vb6XOtzDvNLMVptZ1X+I2PNtntlg+8w1HsWfJrZ0sRqsOn5A3RWRj4n&#10;upRGt6Fsm65qNrb6VcCSQNPKc0Cu+iN9sQSZeQuv5yNct2tPwtJPpK4fU+XTzfDovkW3WJ5r5mny&#10;NhaLeYvncM1DkpQBe1wWTTr9Xm8/fp9CtK01/wDt+xluXmSVz31J/WK6LLhlx4xDFxpzTm5fhcDV&#10;Z4rWC0m6bbXjTcs5kYNHtKmd1NidDs5w2a2AfBKKtI3V3I21KUs9IBzDQUJ2FRTU0do/TL8x3jM0&#10;R2E8FWhULuytJddgEJ/Bc+MFo2Y7VG2nVcvRupOndMfC6LlAZhSoGKQc91zRbrTLp0ZJMRP4b+xL&#10;qJVca5fio5PWVWMpmkX9u2YxTsDmuwJO0Lq1iNtG80v+FyxtY6GMmnhdQUIS30+Wcqy/h2n/APx2&#10;bPuhZYqnnqIFxo0Zvcu+3DCQ+ZTFR5NAGux4Ly/9ht2j0vS17stBZ6ld3r5HDlQuB+PDBxXnSZdt&#10;rN63ZSxXTg/BzXBzq9h+napKq/VZhFkfUjL4ge0hGsFpm6bzxHO120V9atNUc0gM5afCG/Ee1baz&#10;oyt6nLeVz5CBUB1A0DE0S2EaDpO5hi1a3jA5jmuq47hj2Jbdl69zHWFw6bW527SXDAb+xLTse3dM&#10;0a2Els5u2pDR3VqfclsWoryb8aV7DQH8NtOG9QsLaIRxMdxq7tKiqS2xPETsw8RGd/YAoyqTo1fl&#10;zpTbvXLQFtWxjmvPa2pH0Ln59sRWkd2Y0NbQLgWUkAqlTCqQBMJmlfvje4rTi+5O/ZeFdTESAAQB&#10;1QB1QQIAwgDTIaAiahrGnafEZLudsYGIbXxHuG1dHD63JyXGsyW20ih0jrG11vUpLNkDmwiNzmvO&#10;JIaRWtNm1epzf6y8PH5W5Txc0u2EDXenbFwfJE4tG3KcQvO21epry7YwyE1uYHABw27tpWJWnWCS&#10;R9TsVEkiKoxU00HU38uB1OGAU4VluOiNGOnaJFnbSaf8WWu3M7H2Ls4tcR5nPv5bLe+nitbee8lN&#10;IreN0jz+iwVPuW+uuWFry1reqXWratcahN+ZcvLg3gDsHoC9zj4/GSM8itIXGlNg3ro11TlawRSV&#10;AZh2rScYyvLSQQZRIM73YBm0lVNEVqNI1u6s3F9tdNiDhR8D3EtI4HBTy+vN5jaIlsdJ6O6hGoPZ&#10;aCZkFwfhZmBB/VOC8Xn9Lbj6zrq0m8rWapoVtHpN3NMTLKInHM7caLi216Kl6vJHXQz9RtbuDB7y&#10;uX1Ptro5u7sf8vTBHaamRugmP9kL2OL/ABz/ANnnc33f8Um0glf0xYluOUOcfSSuvasOOdIhxEmR&#10;2ZZVvC59OZOzNH+aMcN6inEnp7X5NNuuROK27jR7T9k8US/AdIt5opomyREOY4VaQo21wcqFrejx&#10;ahbOaRSQDwuRKLGBtYZLLVY47gUMczak8AqnUTs6bBNHNG17DVpGBCizAManplvqFs6GUVr8Lt4K&#10;RuYdQaVcabOYpAaV8D9xC00XpVK1xc4vaaPbtC2nRpydln0/1M62lEMx/DJwPAradXFs3n8fbl/M&#10;b+Vm27q/Ep/HC8nGC50LDCzBxoZCOPBRpfK5rXb+MxETUbr5OJr6ZpHNIaCK07aLy/d3/m9D1Nca&#10;G9Gtsz3TSgyvc6gbUEYY40XNHQg9bac69yCCKl0wUJaPCQNx27FWE1zrW4542cu5iMbwMjgdxG8I&#10;nSpqDply7OIHuq04MPBPaFEfULSRkhaR4iakp67J21yiMMkRO1pdgT2K+6JmLLQJZYdZgcKtjzgV&#10;PAminfsrW3KVqzS/X5Hk1oS4kbgAp07K37r7Sj8vo5unijpa5ARj4jQexTsvWdFW5wkuAwfAwEu7&#10;yoOLTTbcSFksjfwG1IB+0WjBZbbNNdVncWnL0ySRwpLOWsG7Fx2LOXq02nR0nym0rl2k188eJ7uX&#10;G79BmGHpquTn2zROzobThRc5jSMEqAQAQEzSf3xvcVpxfcjfsvCupkKqACANAGgAgikA1cXdvbRm&#10;SeRsUY2ucaD2rTTj23uNZkrcMd1F5gwxxug0rxSuw+YIwH6oK930v9Nbc8nb6MN+b6OeXd9PNM6S&#10;aR0j3Gri41JK+m04tdZiTDlty6p5G6RBL/F76ZgfljjtmV/Tq+T14Ly/9nt21Gt6mOt9Odp7Jpba&#10;Z7oQ8B8ZococaYHsXzvLrh6/By290CLpC1dbNuPmHyPc0OGAAoVj4tbydUJ9kyElrRs4qFymZGZa&#10;1FElFaBoMmua3DbZSbeM8y4O4Nbu9JWnFx+Vwy5+Tw1y6TPA2OXlMFGswAXbh5ecsn5r3P8AD+gr&#10;+Qmj7wstYxxMpx/sgrp9XjzvEbV51jsnukDQPEfiPAL3ddE5W9tZNaAAO9dGumEWrCGNsba0xV+J&#10;ZNGVzSSDWR+1ycmCOQyytdmJJ70rDTbXqKK2la6ronsIIc07CFhttO1Hg7J0p5pWOvdP3el3c4/i&#10;ccD+U44c1oH94LxPd9eay7a9la5+XnnrZxPVAG7I33leP6v2urm7u1eQwy6Vq7+FrOa/shexxf45&#10;/wCzzebvf2p3TTTpay7YveVvyM+PtFS5tXOpuUNT1m6RjwVNpxIu9JddRunhbWVuLmjeEsmc6X6l&#10;k06cWl0T8u40BP2SnnPSk6LHIyRgew1a4VBCizBufdUhz+oHRsFScgFONCjWmc6W6hms5/kLx3hr&#10;RpO5ad4lrbvXLW2AL3AVxB4rO6nlm+oNV0/U7R0T6Zhix/Ap6zqflhh22cnzOVgxxodxouiRN5Kp&#10;r3NXPHgWnxBXqy2P/wAXny0zmnK5f9qtFszyK+sJWuErTmjdiKcfQvM09ia64r0d+C7bdGh6f8ld&#10;c6iDNV1Gc2GnmnIiLSZXNH2sppQHtXDdLvc11fkmkxG4k8vemdHhjjsoDNcUo+4lPiJ2fCKAKrpI&#10;mb2q6+6St+VKXsY2Qta2OgG81OxK6rmzJ6x0TZtt3CS0jkOIaXgEJeJ+TGTeXmmOkc+W0iYK0GRu&#10;wjuWdildfeXFpM5tGuaewlT1h4lVl15XyR15L3EHbUA/QjypeMZ646TurK9ZzG5hG5pzCvHYnduh&#10;eKSdGZdX55YGdwAlJ3NG0o0p7QXUd18vCyOGMubH4WNAwwFK4J3rSvSKnplov798MrMcheAeIWfL&#10;0iuKZrTaXE6TkW7/AIYpCyTsAdQBc9reJWoyS6lqtppFk2rs+YubtxNK+gKM4ltLbrcO56Dpkel6&#10;Vb2jRTltAPeuG3KliD7VNMaQBKgKpAEBN0k/6wdxWvF9yN+y7K6mQqoAwgDQAQBoIieZkEMkzzRk&#10;bS53cBVXpr5WSfJdnH+oeo7rVb98kjiIWVbFEPhaPrX3Po+lrw6Yndw78l2qklkIfQHDtXfIzN4F&#10;1SngV37yVsnQ9Hy3LsPm7h7mk4eFgDR7ivB/2G2eTH0h6o/VlibyG7t6VdK0hv6wGC8fl1y7uHbG&#10;FT00TPprIpKh8XhPEUXPJ0dW/SlXOjvfKaYjcldDmyovdImD8jWkucaAdqysuWk36Nl0b/t7SrR9&#10;r8yz+KTVMwdUVcNjGkihovS4dJrr+rzOfe739E6OB8txjtd4j3FEmazy5v8AzEXbYrfp/SWbZ5pb&#10;l7d1IWBrSfTIvU9DSXZjb1cljiZG2gGJ2ntXtzUkhgAGxXgsjJFCfUmRsAA5jt2BIzF5cuiZjtOw&#10;BRvcHFcJ4XuInFK7wuPbq0idZ2dzHK250+b8Rhq0g0IKnwK0rqHTbnULhmrsb+NG0NvIabKfbaOH&#10;FeV7HpTT+Ws6H+TN6ux+SIDOmdZk4Wlwf7KfF9mv/s5efvf/AFOadC5/TmnMBAJibt9a6N4jjnSI&#10;zNKmzO8QWeGsSY9Nna4HAhRYcWemXFtbyESuDTwKVh5UvVWn20r/AJuyof8AMY33pFEjpHqOaOM2&#10;Nw/wbIXnceC016wqh6hNcnXHSSjLI17fSADRTg5VVqAkknM1aOrU0RCW2m3kepW4srs0maPwpOK0&#10;nVNIutPkgBY4UI2Hipk6nlDdYOe3bQ7itYis3ewut5Th48xzN3ZVrJlGUb5dno+L0J9SelrXo3pq&#10;xgbHbabA1rfhLmB5qN9XVK8izNzXozaxPfcuijyPFG7BTYEwor4t+adIaObG3M7uO+imxpGbvbtt&#10;xeF8UoDG4ArO3q0x0RbuB920gPaWDa47ynROiBZ9LTSteGtrU4kKJpVXeJ0fSHLFXNY87wcVU40X&#10;kNX3TUDo6GIsds8OxK6QTdh9W6csmCQTARticZJHPoAeCyuraVmNO6dkvLmR8EfLt3mjrgigLQfs&#10;pa9FbYaO56G0SW05boAGtGLt9eNUeLPyU1n0JaiV0rGNJYSIpgMjyO0japuuVS4RX9DXNj8zPbNE&#10;0j6uijkcQ0Sca79ix24r8LnItuhemINIlm1HVCJNVnOZ7xUsaDuaSuPmm3b4aa4biG6N0axg8sbD&#10;uK5qvsltFNu1KgpIBVKgKpAKoCbpH72O4rXi+5G/ZdkrqZCQBgoA0AEAdUEz3XWoG10GVrTR9wRG&#10;O7aV6n+p4fPml+nVly7Y1chL6vdQ412L7bXs4aTITgqgE40aCgmx81uor3Q/L7Qun7G4dbuntobi&#10;blOLXUeC81INcS5eJNPLk22v1XrJhpPLzzB0jq7SYmOlbFrtvE1t3aOwc8sAaZGcQaV7Fwc/Ddbn&#10;4baXHRqY9I+TuH3cQpbXFHSDZlfv9BXJvx46x0acuZippijIzUWbRm+qtX03SLV09xPHbyHAPeaB&#10;rTtI7VpxcNtyjk3+HBusPNLnPktOny+pqH6g6oP/AEwdneu/j9W/+TG7/Rv/ACn88XRWkVl1Y173&#10;MAji1UDMSBgOa0Y4feC3vpW9dWG1VHm71Hb6719B8lK2eysrQNilaasJkOckexdfocdndFZfMA7E&#10;UXqJHzBuTAw4hvagjZAZWWY0A2BSaDNcRzkv+y3estrlUMCKOTEcVjdVQ/b/ADFu/PCSD2KcWH3a&#10;jS9dhc0Nu4akYF7aA+reqznuy21+jpnl3Lpdro/UENpLVklhcSRsO7w4hcXLweEmO3k5+XOLb9Dd&#10;rKyHQdML8G8luO7Ypo0+DUeqWhLqSDaotapTb63IBDx61NNUardMdKMrq9yz2MWny5rlrS6rT8Q3&#10;FBRHmEUU8paKNzYUVS4KigvH3N81gOaSQhoc7iAp8parHQ5ctdHK6OVuV7TQhVmJIbJCwh7RRzcQ&#10;Qn5QsLJmoy6hSKrS5o7iVUsqaYfPJG4tcAC3bVXmJVF/JDM4ue0VG8bStddoixXcyx49ivyicPRs&#10;2rSjDlO9RXi5er4oVxq8uU1jNNyWT8VBd6mIrxt1kcQG5ZYsfEOI7QjK5Ohia/6XlILLV7Zn4kgF&#10;uKm4OeRyzGlSS5Q/lMbicxzO7sMETAtq8gdpYjDY5hl4DAK5hlclvtbKUeGQh24g0TwM1VXuh6vI&#10;a22otYN2aMEpYObT5jN6h5d3968vvpm3jtxle4NHdG0Nb61G3HlpOaTsdg6AljA5tzgMGsbUADgF&#10;P4qLyn5ujreKAvlkMlNjScK9yLxlOQlvTIZHnc0MjArU4JfjHmYZozZSS2P8Nv2iNqXifkdOjMy1&#10;c0ZR2I8RkUdmylI2AMHoWW3BptOsVN7CZbORpJYCQFw8vo2ddW2vN9Uc1Bodq8+yy9W8oVUmKqDC&#10;qAn6N+9+grTh7o5Oy6K6mIkAdUAdUAdUAKoJz3zOvSbi2tAcGMMhHa40+hfTf6Ljxrdvq5ueufNp&#10;nJrRfSRyluFRiqgpDsEyRfMC7utfkt5wC18cUUJBOH4TAzDswXFeC664n1Xreqr0PTZ9PeLiOQx3&#10;LSC2RhIIp2hPXhmOouzcM8yuvmFjH6oJLYDKYJI4y139mqx29Hjvwc2s6nbjza6oggLY5rZpGyrM&#10;xHtKwv8ArOL9Wv59nP8AW7/UuoL35zVbx17M84R4iNopsawYBdPH6+uvSRndqYbo9mxwLmgH7LG7&#10;VtOKJ8ljBYUpUZQNjRuW+uuEprLaNgJDaOO/eqkJHkjocEA2Kh1AcCiBKADGZn7GipTJmtX1WSV2&#10;RgytJoFycvJlprC3gwWjG/afQp3pAKMymlCfQpBf8TdFIGfFTa1Rtsci0sr+ORuZzcvE7lUKxseg&#10;tfsre51S3klo6bTrpsABw5nKOHpCx5tszow59f4VrYNbtI9HtLOeDmxOt2ioIqDTcuS2M5FKbK2Y&#10;S4xOYHYtqdyixcSGwW+5rzhxUWKiTZ21n8u8vhkkd98bAjBozZmW0uZjTXGldyVEp2GWN7XueKkn&#10;eq1pUyx8DZQQKODqj1JdMmuH3tpe2zGysrdtwDwB4h2q8ZTUUst2uyuZQ7wQjAyRlgjeJYxlI2FV&#10;rE1KuL6wuI25mf6ilDQbVfinKmuX2kZOZlN1KKpqi0xTTduQbc+z0K/EsvRjmjeF5D0UeWGF21g9&#10;SDyr7nRrSYYsFUrqqbKubo21kcXN8NcexT4K8wi6LgYa56DgETQryJI6VgAFHkKvAvModPcsVZKa&#10;95T8S8wFjcRkfiEt4bUYGT7GP3170Fkh2Rzw0HYcUwi6nSWeGBgqAauSp6iurQyZeY7LbxCrgd5C&#10;VhymreQywNAjyxud4afdGxLIsMaxMGtFsxlC7BLaq1g329vb2rQDV5pXvSxBlX2NZprpm1zDUHsA&#10;UyHSLu1imbVuEnHiuX2PWm8/Vrx8t1/ZVPa5ji1woRtC8TfW63FdkuSaqVBVAWGi/vR/VK14e7Pk&#10;7LkldDISAMFMDqgDQAqgOSeYN4H69Ma+FlIx6Avsf9Vp48McfLf5MsD+NT1r2dbmMKkZRl4KiME1&#10;djimRLow8YpWGS2KnwepLBI84lLhVgdTZU0+tLARpLd7tkEdTjUkn6FPieRtsZnEZpA0fdYAPanN&#10;BlIitY2YNGJ2u2k+kq5MFk+1oGCYKJwKZI73RmuKQVz7uBstWvDgDRwG5T5Q8DutSaLltvUBsgIH&#10;eBVTtv1wJGXa83GrsjcfAxxJ7guGXO7X4XMvIfPzJpAGCgYwbT6F03FqITqN42CIMjbkc/ZX4qKe&#10;TbB6w3pmmSTfjy+GMYlxU8fFnrTuxjVNRbI75a0wjGBdxXPz8uekXrqd0G0vo76GdtXMDvFQ7jgV&#10;z660b2YPydSvDiOSaCo/MO70LzbU4I/3Q+uMT8P+YfqS8hgX+7Z2/C2UDskKXlfqeP0Oxda3sfhb&#10;NcxjfSU096PO/UYn0Pxdd3bTU3cw/W8X1p/k2LwixtvMK7JA+Yik/RkbQn1ZU5zUvxxZ2vWsWcPn&#10;tA/Ekuik4imxwPvVTlnyLpVrY9TaO6Vj2XL7V4NQJgQP6wqFrrtrflnZZ8NswWut2YuLeVhu4x48&#10;jgQ8cRRbXXMZ5VU1tIGlriRtBCWsFV5iurSZs8TzhjRaxFWMkcWqWvzEOE7fzI1fijKu+X7Tty+l&#10;LAy7+197H+aS/tC816PQ6LhjhQkAoLAyK4g1TIoHtQB1A3oBJlHAoGDZmiOFcUxghzRtrVAJc0AE&#10;tOKAjtysq40NN6RoEUUjrp87v2ewJHb0J1BznNjYfFmdSmxFGp9rmRua3Y1gA9KCQbqIzaizMKja&#10;e5TZmrlxDN0fm9Sbbw4MZ8RCVmac6RD0p2XU7hjcSczVM7nt2MTyPbd8reCovdULu7Zs8dWikrR6&#10;+xc3s+vOSdO6+Pk8b+iocC05TgRtXibTFxXbKJI1jov7y79Va8PdHJ2XJK6GIIMEyGgDQAqmHD+q&#10;5zPdXUv2nSuPtX3fqaeOms/Rwb3NVEModLDmNC9or6MF161FTgMwJHatCQ27cdqpJ0bKbUGFEAh7&#10;AUEbcyhQMFAVAQChGA3Mdg2IAqNrWiZDJ8NNyArrznNaSxtTwG1RTjKXGnaiyd1xZkh7jV8Mmw+l&#10;cd49pcxeVXd61fN1OATRcu4bI0NacW4+E4jsKy35dvKZOYBjp5NUc2D43OIFNuKiZ8+ivhq7axZZ&#10;jBhur9wwG1re9d808f1rO3I4dJjbN81qcofKdkQOASnH1zsPL6Ieuau+T/SwDJENoCw9jlt6Remq&#10;shYGgErk8WmWn6Xu2tumxvPgf4ceBwWnGz5J0ZfVoJLLUbi1f8UTy30Vw9a8fl08drD1uYhOmGwb&#10;N6yMQmJdjgUATpMaf8UQCBJ4tvHFIDc8V7UAqO4kjI5bi09hog02DXLqPB5EjRx24doQFxpmvDmg&#10;wSvtZ9xaaV9SrXezsV1lbTSevb6F7YdSaLmI7JNj/QeK6uPnz3YbcX0bW2uLK9txNC8PhkGDt47D&#10;2rql+jGxRSXU+k3zZ4iclfE3cRwW+rGrz+P6LTPT7HzNP065MqfiMu7kB29eQ9FFuLDPi0iqWFSo&#10;n/cYHCrS5nZig+iVDctkGNWu7USpsPB/HYmQzlOO5MG3BhQDDqsBLansqkZAuWHAih4FGRgZaHDi&#10;OAQSG8sbUnAIUg83m3WcfBHsUmQ2dz7mjj4Qa0QMBqV1yYXSg0kcDija4PWI2iPZb6fc38x8QqAS&#10;p07ZPfrcK3SrrJeQzV/Ods71Gl6q2nQi6lD9ZmAOwpX7jnZMjnYXnHFu0IyWEXUIGvHPj3fH9a87&#10;3eDM8o34d8dKriV5TrWWifvDv1Vrw92fIuCuhmJBDBQB1TA0ADShTgcJ1urrq4AxGdxA9K+/4Ptn&#10;7PP2Zm/uvl2B4JDozt4VWtpLbQL8X9hz8Mwe5jxwIT03yVh4NIJW6R7e1ADCu30IBLqkoAZcEAWX&#10;HYghoAyMabUyIOB+hAQ9QvIrWPM7FztgUb7zU5Ms7e9QSAEUDQuXbnXNGY1OeG4kbOYyZIiHhzcM&#10;Qark33luVeK56St3TXFxdEhjG7ZTiRXcKrp9XXNtLatBcX7WNENntPxSHaSunbf4iJEbluYHSyuL&#10;nbVnfrTUzYXzTOkcMCTguTxzWmUgwx7HA96q6lk9aPMM7Xtxx2LO9KruT1tE197b30Y8N3E3Mf02&#10;eA+yi4fd1/ln6s9fozf2qN2DH1LiWLbUpAMQK/ads+hIEnAgBMwriTvSAw7ad52JAKYgIAml7TmG&#10;0Yphq9EuPnrMxPP4zfhO+o2FaaxNrU9Fa3JDfts3n8K6FA07pB/xRbcPJjbF+We+uZlsb2wfcNLD&#10;QBehLhyWKz/b82zPvp6NqrzLwd107rjpe+A5N+xpOwPNPavK8K9DK8gnhnbmhnZIDsLXA+5IzpY/&#10;emSPPDKMWH0KcHKajuH/AAyNRk8HuYAMBUKkgXxnZgUA272b6ICLcRxyg5sPSkcqG6S5gNB4okGj&#10;T3oe3KACN9NqWTkMNnbHCXDaTsKR4RY5gXD7zjjTcFMp2IvVV3lijYzduU8tVxxE1O+5fS4a00L3&#10;VIU2/wAVaz+SBBdBlzYY4Bmc+gKYd7H7CTO+e8ecHONEp9Rt9FlblohdO7DN8NVUTTsL2Edh2hHc&#10;K68gMMpA+E4tK8L2eHw2/R28W/lEvQ/zn/qqOHuORcLdkCACACYKBTBM1eS+mBymnqVadxXBtUJF&#10;xJjjUkr9A0nR51Z3VWslgfG7CoIKq9YCvL2NzLG9t3VzRXFa9jminuWfB0zBsvnj8Rw4ErsiBdyY&#10;Fu7UAO/aghgVQYjgaoIMNpKALO0Cu/cUyMXN5HC2rj6FN2weGbv5JbycuODR8I7Fy73yq50VMtgx&#10;8jiTVYXRWUW9toYmUb4nHYAp21kGTdhqdxbWvyLGZXvcXZjv2AKuPksniMfLSWED+ZGAczgKuduq&#10;uvXVFpy8LiXsGOJCnf6HDcduGsFcSpmoNTCgO4cSo2OIjah+YEnHaubZcX3yltqmktM+AsS6V5rQ&#10;5SwjKO9waFj7Gvlp+zPbpVaek7aoYZC15dFE7HY9zeZJ6GNXB+MeRo9LW7oc7ZnYxmQNoK0c/LEO&#10;921T4DyRrnQYIbgtMjjGx725xTEQjxkftYBLwPJ636dsp2MaxzhORFEQ47ZpiXGmGxjBin4Sl5A3&#10;RdPbGZcpcwMlnAJOLM3KhGFPifijxgzRx6NatueQ9jaNeI3v7IW8yY/QlNYeTo0tr2hrWMbK5jAG&#10;gDCS7dVo/ZixVeJZMXWn24Y+UhvL/FkZT/Lh/Bj/AKz0eEHlUbp3Pa6063eauGDu/aUtOlwd6r23&#10;uBZ6zBcAVEN4TTiBJWiW/TaX9Rr2du1CyikhF9Z+K3kxc3ew7wV6bjVvLKYcLg1C+gNYZnsI3tJX&#10;hzax6mF3p3mH1Tp7gYrt5A4k/QtJz7J8I3Gh/wAwuv2pay8HNYNtcf6Vc5pe8T4Ol9NeefTeqZY7&#10;o/LyOwJ2iquWXsnDf217ZX8Ins5GTMOIc0goBL53sdR7DTigYLbJFI3AhMsG5WuAq3HuKAgySAuL&#10;XDYkqGnuGUhp9FUUKmccnM6lNu/BTVRFlkDwG1pTE0Ki1SBNflkoI2DfsKm1UiNq9yJ4muDs3ap3&#10;qtIrNVuSNCkFcGAn2Kc9Dk6oNxe5flHtP/twG97krTkXls10jrawj2NAdMe04lP9C/VPubgSzC2g&#10;/LiwJ7k7fgpDrJA0ZQjJHZm8+Aj7YxasPZ4vPX9Vce3jRaH+dJ3LyOHu6uRb1W2WQVQAqgDBTAwg&#10;GNQmENjcSnYyNzvUCteHXy3k/Utr0cI1KSr3nbivv9OkefWevHAk12b09gl9FktnvoDiKse09mIU&#10;8fcVdyZQ9wGOJXVEU0TTvTIkuPFAFUnvQAqR2oMWcE4lBDcWjegjLpWjtCMmrrp7ZH1pgFltcmhS&#10;FrQSAsrVRWTPxJJoCsbVYQpp2j4G1P3io8jwqr0zGRszT44zmB7lntnuGw0a7ZLp/wA23e2jRT7W&#10;/wBS9Hj2zrllTkImc7NlrXEk4BRJ1UeklYaMLmtdvonbCMSWoePA4Gqi65PJia1kGACy30VKnaQG&#10;NL4pzSJzavHEN8X0LDedLC36wl0zpGmrqSPZX/q3j6f/AJS86ohw3cURdK0gxsL5Wjdy7ZvKiH9d&#10;LIMPjjexls53i/Ct3O4E1mncjBq03c8TnTMOV7mPlbTbmuDy2epqzzg1iJoDkfH+UyQZo/8AkafE&#10;Hf2pCtEqlk0szxESQ+RrIid+e5fnkP8AUWUqsJHzXx3Iecefct7m/wCngV5LApY2gMgLyQ18Vu4d&#10;kTebN/aThIGjvrrJuZDi5vMf+2Sfcs5eq52XNtW4u7Fp+K5mEpHZLJmH9kqdutg16R2aHWBBG6GO&#10;XI1+DwRUEdy9PyjjxU35e3pm+cjpyudXH4a5fejyPxeY+VfR/C/MOC8R6WQF/cx4Sx1G8oGT8d/b&#10;yUB8JRg8pEb3Ah0bqHcQUBq+lPMnqHp+5a6G4e6IHxMJqCO0LTXkTdXofobzU0PqeBkE5EN9TFhO&#10;Dj2LaWVFjU3NnE7GOV0fYNirBSoEsmoW3ibJnaPWkrpSY9SiuW5ZBR+w1wSyMGpXtb8JoeIKArpZ&#10;5S4sdi0mpBU2rkVF1O6JzpGCo2ZQs7VSIUtzFcNw+PeFnauRWvvDHJyn1DTsrsU5VIYv5C/T7mDc&#10;5jsp7wjIV1lKZ57Bjv8ACjDnD9UYIgrYWLhb28kpxuJQcfutVToi9adtGubDmaPG81JRBUtkTm4u&#10;TwWTsczGuRksJNjE1ty97Phe2vpXm8/D47Znat9d8zCcsDCqACYGgBVMKbrC9+V0C4dvkpEP2jQ+&#10;xeh/rOLz5p+nVny3Gri1+8Eu4719pHFVBf8Awmg9KdI90fdBuqzQnB0kRp+yQVEvU2hmdQn2rp1q&#10;bDWau/FXkhZuKMgRkASyBOdHlqUZC26S0Sz1i/lZdyuit4I85DSMziTlaBWtNuK4P9h7d4dMzvXR&#10;63D+Sn9c6F1S1Y6402t5ajEsH5oA30G0Ln9X/a679Nulac3qXXt1Y2a6LahwyluBB21Xp+TkwhTX&#10;raUCz22PCvnusxWO2ypEOWRzllapHcSexIGZWVYQqKpnTF1MRLYuPhjrJEOw7VrwbXsirp75H0jD&#10;8oG1bbESbCOmLiXcVPgeRM0y5e/8FxA7EfjoyTfTfw6PK6bmXBGDOHes+WzSfqevUnR9QE0uWUUc&#10;dnaNhXJNs917ToRcXT4rh5JyiJ8klOyJvKiC87fpbGeDQkc7LCcRWKFw/RYObL/aCnIOzm6jt2yu&#10;I5kkDpgN4fdvyN9OQJ5SYuJxzQcCxjy8fqWjA1vrKVOG4pZGRPhByl7IrU987+bIfUnKMALsOe64&#10;aKfn3NBuqOTEEoKcZlD2wH4Q+C3d+rC3my/2lcIzLcn5Z1wcDyJZz+vdSZB/YRb0LCPaVlcGMGV1&#10;24RtO8RgUr6GNXPnNa/DX9GwMvurYnluaCzDpSNwyjKwe1a8Ovlv+yeS41dQmZbPP5XpXf0chnJF&#10;SlN2X0VrRLobiEttLuynuIXkYegiSxTN+JlR60YGUV8Nu84tynilgZIDJ4PFG7M3glhUqTBeMkFH&#10;+FwSPKbpmrT2dw24tJiHMNatO8HsT1uCr0R5Z+ases2zLDUXgXTAAyR32u/tXRrtlnY39zM2Rnhf&#10;u2KqcVMvNFSMOxSo2LoEAOIqMcUrRhAuLwhz6mm4BRaqRWXFw7l0JqN9FnauRVTEVzMJaeKiriHf&#10;SOe0F21uwqcqhs3H+nfjiWmle5MsIejvImc7a8NaxqIK21vAyKzY2R34khDpD2cFphnnqnMuBRrW&#10;CjQKBVCFPOwnF2PBLaiQzzqnw1oN6jKsLPTrghwqfCcKrPl18tRLirMlea1CqACANAHVAZPzJmYz&#10;QmMJoXytod2AK9r/AEc//tn9GPP9rk11G5+IxqvrvFxZU17a3TsI2E+pK60ZVNnN/Ctctrm5lbGA&#10;7K5lQTR4yn3rHeY7qbO+lDSTu3Fba7FYgfOgVqaq/IsC/iEfZ60eYwmaXa3mq3bLSwiMs79gGwDe&#10;5x3BTy82ukzey9OO7XEO9SaBNpMscTrtk0hB5ojrRrhuBO31Lk9b3ZzWyTs35vWvHJb8q3TNXvNL&#10;vmXUDquYaOaTg5p2tK19jhnLpday4uS6bZjquh9aWl9YudbYTfbjcfE3iF8p7PDvw3F/6vZ47ryT&#10;MrMdVdJx6oHXVrli1J1XPYMGSdnY7tW/p/7K8f8AHbrr/wBmPserNus7uWXsc9vcSQTsMc0ZLXxu&#10;FKEL35yTaZnZ5l1x0qFK7BRtRDJkO8qYoA8FXEidUjAKoVQo7l9jqMN201aw0kbxacClm63Ka6Hb&#10;29vPCyTc4ClV6MkrPJTo7CA1kmY0DiQjEgyYm6g0iKNzIZQ55wDhuUbcsnY5FG6xguHOnbPzXHE5&#10;tq4tuPPVrKEFu5soOwjYQsLovKTqNo6Wk1AA90MDhvO17z/ZXHz6dWFuKjRNj5UkrnAPdBLIB+lP&#10;IImj+oCsvFNqw1F9rJNljeOW2XKOAisIcrfW5yrxiZVWbIPpAHjM5lvbV/SuHGV/qAxU+K8ilha6&#10;J1wHAeG5vPRXkwj+sE7qXkZtGRMuY4ZfyzJDDJ+pEOZL7VOsVaeltibd10Di6CW5oNofdTcpje/K&#10;q8U+SJqlqYxNbtNQ6dlsKfdt4xm9pU8nSK1uaXZPDBNdbGsBgt+/7bh6qLCdmldS8s+jr/8Ag38V&#10;cMj9QOZlcDym1DfXiV2evx4mfq5+bbrhtG9OX9MHHtxW91ZSh/tu+rtO2u3fRLwPyYaPTNGm1bSX&#10;fKx8m+tCMtBTOBt71xeMd+Wam0CH/bs1yxhbc215yZXg/YJpsSukPPVD1XpaRmsDT4AXh0Ana94o&#10;SKVOxZ3QmbfA9tTGagGhapFiJLGHmoFHJWCUdmI4nltCCdtVFXFxpuoT2F0yeFxaWkHBPW4Kx3fp&#10;XrO41DS2zBxe+MAStBxHatfISNRY67a3bMuajt4OBTmwsFdAA52GvYiiKqeck02cVla0iDO59cMQ&#10;oq4iSSbj7VB4RJntykEINAeQ1riDgATRApjp+6YbgPd8NaqoVbGG6fdPBGDAqQtIsnKrXZhgriaL&#10;kZz4Rj2qbFZKHLiNPtbwpwDzL90QaHNaWu2UCPLBeK1srxk7CAKObtC4OfTFzGmtSqrnUCYHVACq&#10;Ayfma2V/TLmR0xlbVp3gVK9f/S6y83X6Mef7XD5n6i15jitppG/dYC71UqvrbnVx2xDle4OyyPuL&#10;SU/Yla5vvRN5flOVPf8AgcXyPilG8vAqo3uO6o0uha/b6xYG2zD521aA5g+0wYBw+lTx8stweDM8&#10;F0Cd44Le60ZMxMu5JmQxxl0kjg1jGgklxNAAotx1qpMu+9NdHyaD0x8tEWDV7tma8mJNWkjCMEDY&#10;1fOe57F5Nv0ep62k07uTdVaL1fDqb4ri0llAxY+JrpGFpNK1aF3/AOvvHpp0vW92Xu7b77dukZuS&#10;3v4X5Z4ZGPOxrmkH1EL0ZyS/Lh8K03SvRfVN3cx3bWv0y2YQ75uZpbUfoNpV64/b9rimtm38nRwc&#10;W+czo6bcRW9vWRzjyQ3wvcMpcR2FfK7YletnP7uS+aVuHOh1eJlGE8qYgY8WEr1f9X7PfSuL3OLt&#10;XPfnYyabF7Hk4C2uZJscE4C/lpSKghXIm0RiuWg+EuHYtJCqBeW0jmmlQ7gp31S2mjNdqtlEM0oZ&#10;GBGIWeDxAUOLauK7OPabas70XNr5aalcPBboV5K158DwJXV/rNWd24p3s/6jyS9a6E1DpyzFzqWi&#10;zWlof8d0ZcwfrOaDT0pa83Fe1gyy0uu9OBro45GtccKjBLfm48d1yULW7sJHARzte47BVc9sWVqN&#10;xJa3ED3Mq2OOV54ZnN5bT6M64vY6WM9oYdaW2bPzKQtmZCT2WsOeT+0sMRGUNlox8bWc4cx8ULCC&#10;ft3T859TRilg8lmOECS5bKMrfmbkDsZ+FD6yjB5K+To4W5eCOZb2pdX7MTOdN6iU8FlHxdA6UH8Q&#10;QySkf8y5k5bf7KhVS7WaNlwI5jS1NwwOP/Lsoqn1uK0lRYpfmZp2B4FZZnvbAO2RxLnH/jcubfby&#10;rbWYi90LQLnW9XtNDsWlzGiszhujZi9x7/eU9NPLaQttsTLuVvpnUNtAyC3a6OGJoZGxpwDWigAX&#10;qzDiuSn/AO6oxhzPQUdC6k/MdV8JOCfQdXP7a6kj0zQbqora3RgceAcV5j0zs8lI+qLHBwa5tw0e&#10;nNgnkfQ/83BNrvT91jWe0MThtFQCEsl8Vmru0tG9Oao3kgT2t5g8DGhNPpU2K+Wa1HTJrV8fNAD3&#10;sEgpvaVmVituYqUkao2g1p6J+eMFQtrfL/qCTTtUZE41ilOVzTsxVypdRu5vlJc9OXm8TcMMeCWW&#10;smT1rrufwl1QjyGCri5a45gaEqbTkReeDXxKavBDpBQ1NVIkRbkjLUH0FClbO88iQ1xDSfYhNUWg&#10;3J8ArVGQ3+lzfg9q0iKuI7lkUYLiK7xvVSlUi3vuaJH5SGtFK0onksGbcukmzgVG6uKhVSs0vNo5&#10;ooNyV7l8LGzfllGVtARiEb6TaYKXFWdV5N6NwQB1QAqgESeX8HU09vcanO9ul29f9LGS0yvrvcNj&#10;V7X+t5Lx62zvXL7FzcL21HT+jj5XStNiiYzw5o2tFaYYuOJW+/sZvW5Tp69sRNbmtLuAturCKdh+&#10;JsjWvw9IS/sWdmuvqfWuV6/5LdDdTunlsA/SrpormtiMmb9KN1R6qI/ub1pfUmrjureWknSsl3cs&#10;1kyajYue6NscJDOWxub8Rxd9rZQKZ72N5JHoT/S7fgvNttJr8fqu+mG6zrtgy6t9MncTQSBsTy0u&#10;O9ppsK93h97TH8q8S8O1+G10jy/6pimg1JsEdrJA9skbZzQktNfhFSj2Pf4brdbc5+jTi4N5ctQ/&#10;V9WtnE3zTHI77tXs9dAvmOXEv8bmPY0mYlWXUErnFziH0GFMVnN1bcf0L1DqiKAtIa10gGIIBRtz&#10;YZzhyqbvrO7lFG0aD61ltzWrnFIor7Ubi5+N2au/esrtlcmEC4sYNQtJbK4FYpm0I4HcfQq4OW8e&#10;82nwnl08tcMFq3l9dWjZZJbV/JjOEsXjDhxAFSvqNfd4Npl4u/DvrVdp/l7q+qZjplvNKG/EC0tI&#10;781Ff5eLGfLCZrtVtB5K9dvpSERj9ORo+lZ32+Of+S5w7Vc6d5F9YOcBcX9vAzfi559QCn/7LWdl&#10;f1q3nTvkp07aFsmtSSao8HFjTyI+4gZnH1rLf/abXtMHfV/V1zpHp7ovTmZdH0yCxlHxtawZzTfm&#10;OJUT2Lv8ubk4bq07qV8NAEZZ4RbzlvhkhkhbNHK0texwBa5pFDUFGRh5982/KTSprebXNCs2Qvt2&#10;Vu7CFoDXMbtewfeG/iteD2v5Y3X447PPdw2ASthmAY137vcxjKQRuPaujeRcTbK+u5T/AAq/OYxE&#10;Pin+9E1wc5vqFVhvbZio2nyftrohjmPxbKx+UH7L7mQDN/UBWOtZ2Gb5vInfLGSbcvlfC7i2H8Nh&#10;9aLMU5TGYgthPwgxRO7m+N/tSwDgnc+Bz6+MRvk7TJcODB/ZVfBFNnDXl2xgkB/YtmUHrciHaZdP&#10;I4xWwPiMRMjju5pzOPpaaLPfbB6zJ60LWtdeHBjQY7Udg+J3pWU6Lro3RGm3ug2Q1K5Y+C51NgfG&#10;44EQ7WD9r4l6Hq8WJn5rm5uSZw1Lep79ozC5diaUqarq8WOYU3q/UgaCdx7yjxLJX+79T/z3I8R5&#10;MJPHcxaTqMFf3O9D6bhUryq9RKmnnOu3rWNqL6xqRQ4+GiWS+EFmpPjtun55GEC3nLC7YaV2JZPB&#10;2bUrV1r1NbkYPkbK2v6wKfkPorup4YrhukSWYL3S2ozDtCnadCZaUUc+Mj0KL1KGrM/E3gsq0SoJ&#10;TFOyQGhaU5Sd00R51PQbf5h4lY5goTSrTTiitNVFqem32myl8dXw1qCNylfdM0zUPmIvEavG1FBU&#10;lyzMcaEblKhxzBwJUmK4d4EyVd4B8pOBgSxw9icKsd07f5soB+E0PoKVN0LStQqA1uJAVxFi7iOa&#10;Nz3Hxe5NK6HKi0ulKl60+E/Jyxt5DbiRrDQYkqZDtOxslDnOLg3sJSwMpNqXGQAkH9Uo1KrOGUPB&#10;G9uBXnexpjZtpeh2qwUFUApgLnBo2k0HpTkyGq1KX5Gwis4sXltCRtoNtO8r2r/HWSObi18ts1Qw&#10;XkMzgGDK5uBYcDVZzDuuuBx5pWvbKzK5pPhO8biE8DKmvLODTLua5gcWOu2tieAfCHfZdT04qfHF&#10;Xd864rB9UwaPFcGs0rqHM9shqwkY/DTFTtLt01jbWa6TO1iZ0t1BfX+lM1Sylb/DquYyWZwiacho&#10;aB+XBYbb7aXF7j8nHt2FL1xcOu3B5MgjJDSzMWGnaAao/JVzhmEn/fFq+gka3tJBHvCr8qfwFyap&#10;Z3kOaOJjDSpe2lfYi7ynrpZ8s1ect0ri11STvXPs36o4B3DN2qSsKEY+1UU2JJSLcsaQTiU8Cre2&#10;voWtyuoWnBwOyi0m2GW2mWbsNUj07Wf9OcobIY6tpQMJ+F2K1vJcOGa43w3EGtuIxNQVE3dV0ToN&#10;RYca14hXN03VKbqcdNuxV5J8SW64IZBJG/K9pq0hE5MXoW3FmYrXaZ1HFqFmJGEZ2+GVg3Fd+nJN&#10;pl5nJxXS4IvdZJa6KEjM4Ue/gODUtuRM1UtxcNa7DFgFCNywtayPKfmdpul23VWrWWn4QMlEoZuY&#10;97Q5zR3Er0+LfOkynCn09gn0+SZ/51tG5gO85/APaUb3oW/Y/La0c4xirYXur+raRUr/AFiscMck&#10;WL2TNbZXBo1/JgEh+ywuM0pVa3PQtoYntpDUtBzSRl7cPtXL8jP7ISsEpYgMYL2tqyNz5MfuWzaN&#10;9bzRV2JFuXmKzIdhlayGm8ueeY/6lFuIuQUUck0ha7Ca48Uzh9iMYU9WCwz5Vp2aHQdFk1rURDGy&#10;lhZgOnI2UGDWftLbg4/Pb9Iy5N/HV23SX2+r6c3StQoJIxS2m2UpsC9XaY7OOde6PJ0PchxDQCBg&#10;DVZ3kV4B/se+wIZidqX5B4B/sTUPuFH5R4MDd3z3TdRwCPNzWNmb715uXoyHYLmWTV9FnEdDPZmI&#10;13kAoyFZKD/AIxI4VttQpl30qg/ku+sQ7VdbYwUElqJMtd+QFLBZ7K6OKcDp95r48zOOxSaj1iMx&#10;anMylC2R4p6VFLCHaD8Vyy2WfcMe5OB1TofUnt0WIZ6BpIoi1prGl+ft54zHI2tcMUsnhnb+3k02&#10;7F1bflE1c3ckqLN8cN/ZC5hoJAPG0KaFfFK5jspGKDSXzVZiglbeu/08naCqgrnuml1ndvGOTMfa&#10;s8nhuNDvavbvV60q19rcAQbNpxK0Zrs3/MhjhhaABTE71WehYTJpLp0bI+ZlaaAgYJ0oafG8DICS&#10;47SVFipVho0FJqbSNqekLepltdRi4kYaDMcCuX2OLy6xem2E5ee1HVMj9i5gvITIaMD2lxPCq04s&#10;eUyW/Zba/fxi8DwaMYMpedlSvW3uang0uEFtnLLL8zbNzMYM09NzeNUvFpeSSdTdzO4UkYc1BtGw&#10;hCtaw/UMtzqcj2SSFsGLRkJBa4YjZvBUbZvV0WTGGfHS0Uduy61G7luZnkiNoxdlbUVe471c9rbW&#10;YndE9TS3N7LDSOn2TxCOztg62g8LWueKNrjTKThtXFy5lzt8tvy6azEv/RD6lhuNFlt2Ptg/nglv&#10;LxALSKg+ta+vwa8ktu01wn+x1xJarG3N7csFbUM4uccFlyTWXGtzHTpnHVW6h1DBpz+WSHSj7Ebt&#10;nfWq6fV9Hfl/TX6seb2tdP1pi36wtJfzY6V3tcD9S9Df/S//AB2/6uXX/ZfWLCDXNImplumxu+7J&#10;4fevO5v9by6fGf2dOnt6bfKfFI2YZo3skb95pBHsquLbjuveYbTaXsVQg1UhHu75kEZLnUaBUqpM&#10;p2uGYt3un1CKR2apkzA1IFK1oRVVtXFrM75a+O9c0bVnl24Os1KUH4kZGDv8ZkA2o8k+MMS6q845&#10;sdyMjCw6d6o+Q1FnOky205DJiTgKnB3oXT6++L1+XL7HH5RtLm9YfheC04tcCCCDsoQt9q4JFdPq&#10;PKhkke4ZWgmp30UyqeVr2+mu9Wuryd2eS4mfI93EucSvW16REWWjRW0TWmR4DZbljS0/5cYMryf6&#10;gS2rLlqTngltTE17RJOxkbv1rubmH/7bVLFV38cfNfcW+LZBNK1o+yJH8mMeoVU1USLG8jbKTK4E&#10;QvdKHHYW2cWSIel7lcvVNh6VsEVvy5nBsQMNrIQdzR8xce1wCVuIcmWbEzrmZ9zLXlNe57W8XuOA&#10;9y5dts1trMRZ2sFw4sghYZL68eGtYMSXONGtHcn26QnoTpfpDpvQNBt7OdvOvXNz3s4NM0rhV1Ox&#10;uwLt4fLWYjDkktV+qfLWV1mgzGB3w0xy9i6vydOrC6dVxoFzp180wvnljn3DNSvcsrsuarB8NvG4&#10;tbeTtI3ElT5VXjCav/8A9hN693rTyXh+rkVxeu/i9w2JjR81Ygf2VxZdvwrY7m7e3QZi4jlvdECO&#10;9Tk0W7dINP1eIucOTdNeR3u2oCSHuOtSVlf/AKmxqabT4diArxemLTNGuHnwQ3Dgce1LIVesTi51&#10;SaZux73OHpKztPCLaDFxWVM68bVUDtXlxpek3fSMQuW8ucucWyg/QqxKrNiZf9PXkFXQuEsY2Fu1&#10;RY0myondIY3RTMKRo2iXZtboxOJ5bjSh4JUVN1KEMnzsGDsQkMo73hwodqYQbsExOHFOFWTbY83V&#10;ORTCRwAp24LHbpVRdy6fe6HqXydy0gihjcRg5p2FX2FjS2NyX0DjhhgFpGdX1u6Lmtc6vh3KoS4i&#10;ka+r84J+yOC0SVm8RcKE7FNOLLS5GxQyyOPioaAKtU7IUc2aWvbVYzu0sRuo/MCx6cLPn7Sd0Tx4&#10;Jom5mmnbuXJv6212zFTaYVui+dPSerapb6bCy5jnuXiOJz2Ny5nGgBLXE+xRt622syc3lb6q51pB&#10;cx7TzgJYJPzGuANDwK9Pi38tVa7fHyhzNbpRZPFO/wCRfVroy80aDsBGNW5lt2Pwm9/VWdQa1JZs&#10;bNbhhY4ZpA4+Cm81GxFq5rMdXL7bWuoNT1x9xav5FjGSJMgzNf2eIGp9yWtyjk5MLS+1bTtNha/V&#10;74Rsxc2Fz/iedtBVdmmJ1cO+9vTKt0XzO0ya/vY7TUWWULYg53MLW58ppUF2FQDuXP7mN5OnZv6U&#10;0m18qit8w9BvLxzbV77+aPGSV1aY8HP+pZ+t6G3Le+Hbv72mvTWZM6l1RdXUTo2tEMZwAG0DvXtc&#10;P+o49bLt/Jxcnv73pOjLS6XaSuLsQ476navT/Fr9HD501/BhXBzgNm1L8EPzCTRWMaHc12Y7il+E&#10;eZuG2v7d+a2mex25zHEe5Z7+vNulmVa8tnarmy1rqCAgS3mdhwIkaHU7eK4+b/Vce2txMVvp7m8v&#10;dNm+RkZzrvUTczOBHIIyxiv2gG1PrK8K+rvOnjXRtz+XyiW1/p1tqdZJQ2JrRSUVdmceOCP/AK7m&#10;2mcHx8+mt7tBHrOmyAcu5jPe6h9Roubf1OTXvrXZrza3tThvoyPC4EcQQsvCxWTMupRtrjVLxLyQ&#10;ZdZaN9Aq8E3ZW3esySVaw1rspj7leuiLs3vS/UbJtGgZO8smgaIntkBBJaMNu6i3x0cW86sv5geY&#10;cNraTWFpJzL2ZpZQfYDsCTTZ2LXh47bn4ZbVyiwglmmaHENZvrtXpa62ozhfctjIuVkxZFNI0nbW&#10;WQW7P7NSstpi4c9uaTdOt2mR7YQBE+ZzdvwwMEEe/wC+aoJFfDBGaFvhicA7bstYqu/rSORTQZoD&#10;EWxOrlGSOQ/qjmy+9I0O5uX3D4oGEg5S6Un78hq4/wBWgWPJvleuqTasZmFPyYMGdrt5U6zHVVrp&#10;/lZ0u2Uu6hvHhhBMdgx24bHSY+oLr9fT/wAqw5dvh0aR4Dcbpp76Lt1w59sm2QG4OUPZI07RSqq4&#10;TMnP4e21e2TIGOGLXBZdFdU2N13eklrWOc0Y7iUsRXlTGa4/yh8WXf8AEjxheVct5B/ieiTAeC5t&#10;XRkjeQFwYd6rmLo9JtHAEG2vsvrKVMd5H+Jr8RZUuY2SnqKBPgLWVh1LS30oZbQsce4FIVWyW4f0&#10;/HsyQXTyfbgp27H8qJz6mST0BZGdtARHXioBcuwdqcN3LoqGJvTFpCMH5cx9KpSydJNC7BxpwU1W&#10;Ee5bBctOZoD+KRsxqFlJBcB7DvQpYPc6fTwT8bPckSrEpqQdyAbnNWFOEq44OVqkM9N9f6uKjki+&#10;Puudf1M6zYs5gAuoDWJ4ww3tWf5Muzk4enRDsL0hsVcDgCO0LbWuHaNPY3gccR2960ZreG7aKNIo&#10;TwVSlhLY8kU2DbgmMpsE/ItZAaZ3DadwR8FetRYJxG6u2qxnRpZlZW7oLiMxXDGyRO2seA4eoqta&#10;ixyfUeiBpHmdpV5ZRgaZdXsbow3ZG+uYs7OxLmv8KNZ1juVV5Locz1PzButI6rupsxkt43m3ktCf&#10;C5jD2794K9T19cauXk2vkauvNeyuXMY+3OQ1cKnADhtW2G2vs4Y3qnzM6dkc5rre6lkZgI2hrY+7&#10;48VO2uR/YtYXVvNnqGSEWmlBum2or+WGl5/aIwVa64Y772sjcXeq6hM6aeSW5ldi6R5c8+sq7thn&#10;imJLa9YMz4ntHEgpeUpY2XvQ10+LWHRk+GSN1R2toV2entjco2txePr2b17HmMCgu3A44Deq03Kx&#10;a20sbwCSF067Sop+Y2jaZiK7lVsLqb51s3YRTsS8oEea7taHxBTdocisuryA1DXBY7bRUitnum8c&#10;Bsqs7ueEOS6zb1ndzwjyXVwB4HPA7CR9Kx3kvwct+qFNfagQQJpR3Od9a5duOX4aTfb6oUlzfOJD&#10;p5T3ud9ax/FPofnfq1ejeYLbDTobWXTxPNA3KLgSFriN1cCstuDr0PzorvzF1S4JFvAyBxBAcXF5&#10;FcKjZiETghXZnmCR8pkkcXPccznnEkneVvNUrC2kLHClMFprcGvGS5TFLI7MXvjw/wCXAHyEeuiX&#10;LOuXNvOqJ8yCGNeDRzYWvHZI43MnuCyiUfnmUNa/bKGCQ/8AryGd5/qMCDyhX984xSSvoC8E04Ou&#10;Dmd/YaAs970VrEGLM0E/4s2Luxqwka1qOkunbrXdTh06BhMTRzbp4+zE3b6TsC149PLbCN9sTLuc&#10;Om2wszBGwRsjDQxjcAA3Ci9Sccjiu1pr+Atnc1kYJe40Aqn4yJzWz0Ppa006AZvHM7F7jjTsC599&#10;sttZhZXei2lzA6JwpmFKjaFn1imKuND1DS74Fk7qA1YcaELbWZZ24WnzopXKK5M//UrT3J+A8o4Z&#10;bXtxEzQZo3YxSOjo6pABK8/LvCe+d/C9St5WtcYr1s1dh2p5NYzahZzatqBawMbcWIytPENRkkK2&#10;uIJf9uloDXDPC55FBvSH1Z3VzLaSXFpnqDM9xaPhrUrHe9VRVSjLGxm9xxUVSXC2jAFILiiM13FC&#10;3a9wFO8pnHY7D5ixjhjHwsaBT0Jqi85/PhzDalTQjIA7tU1WES/YJG4pgm1A5RZ2ICkuKxzursOx&#10;AIeSWlAFFBzpWNAxx9yW/WHp0Z7qPTtQhmgks7r5YsqXNLqB2I3Lnkkdc3tCw1G4Nux1wWGdppIY&#10;9hPFaaVhy9226cd8w7bgBUrfVz7L6KJjnl5zZAqJKbdtIyxtNePBPIwJz6NNSau2qacFE/K3DFZq&#10;Tra4yNqTgESlYct5LeS+zTMEgiDJW13Pa40I7cUWZmB2bKy/h0lzCyQvySAOBAq3EOOJ3fAs+L0s&#10;3N7J35cdlLrvQ3lbrEl5qd9ZyGWKQxzOY6Vhe4UFWta7xd4Xo68Os6Rz3a1Xy+S3lc66js2xyslk&#10;jMrfxpcobsxcTgexV+OFlR3vkd5Yz2Zu2yTsiEnKpWQuLuwVrTtReGKm36Ibf5b+gGanyhcuklib&#10;zTG8vMZbhgTWm/Yl+GY7n+T9F7B0B0fFYQOitrL5e6fyIi2BwfUkjjmbs2rH+lr9ar836IcPkh0Z&#10;dXVxbvnkLYiHPYZH8sVrg1zya7NlVc9bWJ/Jfo5L1x0fZaX1Vm6X0wv0+0AimlhcXOLnVDnObU4c&#10;FM5JpvMNJrbGbu4tcgkPNsZXN3Oaxx+hepfZk+UeCMb97T+JBLGd+Zjh71U9nW/JeNSrS+LnARvJ&#10;c40DaYrXXmn1Kxs9I8terNZY2ZzRZwEVElxVpPc0AuXNz/7HTX5z+zK8msTpvJPqbay/t3cAHPH/&#10;AIVzz/a6fPkX59UGXyV6w+zJC/8A6h+kBV/9nxfqPz6o0nk11u0HLHE/ulb9NE//ALLi/Ufm1QJ/&#10;KHzAb8NgH900f/mCV/2HH9T/AC6/VAm8rPMdmzRnu/VkjP8A4lP97T6nOTX6or/L3zIjP/8ABXB7&#10;g13uKc97X6n56/U0/o3zDAo7QbodvLP0K/78vyPLX6o7+i+sgCZdEuwd4ELz9Ci8+t+VeU+qHN0v&#10;1Mzbo15Uf8iT6lP5tfqflPqjO0DqcHDSbpvfDJ/5VP5Z9T8p9RN0TqQHx2FwB/6T/qT859RmJUWj&#10;atmbzLScdnLd9S012n1GYtBZX5tnAwSh0bHNbVjh+ZRnDtT5N5Yy5DF1Dc/i0icMZizwkYeGBnsJ&#10;WWYzRpGufI9gBaaubH+0RAz+yCU+4VV9NHNPh+TG4yEca4MH9VoXPvtmttNRWxJeZHd5U9jrvHlN&#10;pTtG0sX0jf8AVX4bJIDtEX2GerFel6/FjXN71ycu/XDeS27ZZXPtWFzH0DgNxK3l+rKz6ImtfxDR&#10;NOk1AQk8qhNDTaVlyc011yevHbVFb+YV4YhJIHMf/l5q+2i5f7s/+Lb+vfqlx+aRjIbNDM0nZTKV&#10;N9zT5ivwbfUqbzJ0q5a1twZGkHCran2FXr7mhX19iP8Ae3T/AN9/9Qqv7uif6+zkov4mabbgx1+W&#10;vKl2wUJXLa7cHbqWCR2uNFBmY2VgHEY70ZI0G3JvLCSMGtzalnEnApBDj+YbpFq9ziw2k7+8GpSt&#10;xDVU0slzcOleSXOJNSscrwZf47mm5iVoTWigSCz6StPm+oLdv2WOzH0JnHWnNJqTjuTXAtpeVINu&#10;VI0i5iB/EbsKRyodwDkx2IBu3NMEBU6k38U7qHBAiGHVqDtQE/R2Vnc47Gg09KW1OK3qzp1+pSwS&#10;xyCPkhwdUVJzU2epZ2NdNsMpDpTrKd8GcUkdUGlMak8e1LJ7zLpmgwW9hYB88wbmaKldGvSOTYuX&#10;rXTYncmEcymFdqLvD8Eu16mtJAKRuqeOCc2F1Sm3LZQX0y12BFowMS4qKo8yQFwqcOCimlNuYWkx&#10;MGJpnfvPAJXf4E1+UaWbrGZ7f9vTFskMj2TNMbJPAfhNHvj4rfi5fHoz348q82vnCLWWIyNcOaZA&#10;HW8VST2ib2La+xE/iSy/zh+fbN/pi50eQk23hpWuLRIcU/zwvxdEUP8AN+O0hj5ds5sEuZlbeTNv&#10;2kOxGKX54f4jwvvNxt5M821m4yso6tvcBuwDClccE/zQvxVHZqnmpHHaA6fbO5D3Fv8Ap7onE18V&#10;G+5H5oPxU/aa15n0u2fwu1LZS7NnhumHxE4sJZTfvU7c2uKc4r0StN6Rvo7X/VRO507zLcPIoS53&#10;Zw4Lk87a6JJFs3py2a38lte1Vam7YZfWNZs4tTGj6ZaNvdQJyvp8EZP3iNtN6L0maz25pJlp+n+n&#10;47G3a65ay4vHHO+V7WnKTuZhgAua8lrzuTm22/ZeZnqMscCL37KexGRgOY8bqIyMBmkKeaWB/icU&#10;dQFXp9QPxcU+oAVTBQDimZbQ5VAWGkqsAZY4YpwiaFMDDOIHqTyGW6u6103RInQQMZc6gRQRAAtZ&#10;2v8AqW3FxXb9lTXLj+oXlzqN0+7uyHSyGrjQAdgA3UXfrrJOjTCtuYdOYzmTxR5a+FpaCSR2Kd9t&#10;Z1q9Zb2V507Tb+6jlmlht2scCYg00IBrRxAWHnptetw18dp2dZ0HWNEmiy3Gp20LqUa0ZmtFO8Lv&#10;19jW/Mct4tp8NfpEzWyg2l3b3UZ2iKVpPqJBWl2m0RiwXmFcTnpmeLIQ5+XaOBquP2NcaVtperjP&#10;zN9mIdGygx+EhedcOpJt7i5IBMbKgVacVNkXKaunWbJ2TTNPMkaMGgkDGtSnrBab/iUdKZhWtK5D&#10;trXhwwVeCfJTXrKWeqw0pyZ2vpswJXRTJvLYv1KVjdk9ln7yAlYWUK3luo4tLuM5a1rnRgjckaNq&#10;EpY51ux5eC4uca7yVltcqkMRigruAUqNWozOc/eSlSS3GjUBvfKHQ5b26u73llzImhlabyr11yec&#10;Oh3NhynUFab8NiLDyrbm3dG7MMWlTVynrWXMwxu9FUhUeaMgkD1INHaHNkCArdSrzXICv2hAWejG&#10;jJCe4LParkP3Lg5tK7UlMP1MwNa5wNCN6WFyqCz6rudRc3Ti/lvjGUOqTnAWllkY9MtfomnEAPDm&#10;uO9ORNrUWz4YQGvFTxAqqSnx3MZbRle8oMvn7q4KaqFNmI2FSeE2zcCa7XLOm03l4zm3eoTkeBsh&#10;ZXt/4CcvVO/ZtJGRjCm0q0QVGVqnBgw8toAElGS/xE1CBgy6WhGIwQBxSB1akKbQq9b1S4s6OZbm&#10;ePAfhkZq9yy23uvwz5btj+LnnmN5jXOlaMwW1vNby3TzE6Z4pkFKnL2quDab3q5Jptb/ACK6HuOl&#10;tKsWXBldNfXDQ+acsLiMwrlFKrPl9iWsuS21rR1Z0/vuC3vY4fQo/Lqz8aWOq+nf/mxjvNPej8mv&#10;1HjfoW3qfp52y+i9af5NfqXjTzdc0N2y9hI/XCfnr9SxTo1PSDsu4j+2E/LX6lg429013w3MZ/bC&#10;ryhYOCa0OyZn9YfWnmDBYdb0wkb6CEZgLHy/+Y31hPoZYMQ2Pb6wrgLHLP2m+xOAscv7w9aYDKOK&#10;YN3M1vbQPuLiRsUMYq+R5AAHenIHNOq/MeW5z2OiHJEatdd18TuOQbu9dnF6/wA1c1+rnlw7luL5&#10;5AHONavcMSe0ldXZeFbfava21aOEso2NGwLHflkaa6GNC0m26i+Zl1G/kspGFotuWwPaQa1qKt2Y&#10;Lj5NsunTU9c+XGttJOnX8N43c1wdE7252+1Z4X4qi90Lq/TAX3emziIbZo28xn9ZiWCwgQdQyxnB&#10;7mEdpHvR1nYmo0XzH1e2Ah+adNbmme2l8bCO41Wunsb69+sRtxa103SXaRrNhFex2zQJB420pRw2&#10;hexx68e+ucPP3u2txlZx9P6Y8fkNHcT9aW3rcf0Oc231LPTOkuArF7Ss/wCpx/Q/z7E/7W0j/KPr&#10;/oS/qaH+fZy3UdHuDfa1D4SH27Z/UKrnw7MobLCX5rRZ3DC6gdHgeA3pYGVVcSw2mli2eDz4pnln&#10;ACpCy3uOipFMyrnF7tpWNaFzOyQOO84BAoWjKRhIjsx8NEG3PQGtTaTYvMbyzmvq6h4KtdsK8cug&#10;2mvMvG1ec5O0janaWMCndlBIOZh3FTVRAEwbLhgpUfnJcA8elMkfOSfeEGr9XZSQH7wqmUVWwpG0&#10;OkaPp1zYtluM2ck0yuc3D0FcvLerbTskTdMaE5tXZ/8A8R/1qMrVV50Z03JXNHm/WcT70eZ4V7fL&#10;/ppsjXxxBj2mrSKDH0J/lp+KqdpL7W8fA2flOB8NTQELo49subeYWttZXUYGe7ZTtctcIylNuhEa&#10;F4eeIKRxJjvQ7fiptVEuOWtMVNVE20kc19a7VnarDedH2zrHTPEcr53uld+0aqLt1RtFzNcu3OKv&#10;JSGjPJuqrmTNSSSU20S6hGLzX4ksUU3I4cU8Fk7A5uUk+wqfEZRrqaMO+tVNTy5F/MDeRv6ShgYQ&#10;XuuWmg20DXLXjnVny9nnpkl1GasL2HsqPcuiyVydUiPWNZi+C8nZThI8fSpvFp9B1SY+q+po/h1G&#10;4H/UcfeVN4NPoWP0SG9c9XM2alN6TX3qf63H9Cx+hweYPV4237j3tYfe1L+px/QYn0Lb5jdWj/3Y&#10;PfFEf/Cl/U4/oOn0ODzK6rG2eM98MX/lSvpcYxCh5ndVD/EhPfCz6KJf0eMsQ4PNTqkDbbn/AKX1&#10;FH9LT9RiFDzW6p//AG//AOG7/wAyP6On6liFt82uqhutv6r/APzo/pafqPEoeb3VY+zb+qT6JEf0&#10;tPrR4w63zi6oH+FBX/q//qJf0tfrR4wsec/VI/wofXN/+on/AE59aXhDGoebnUV/ZS2dxFC6GUUc&#10;M02HAir9yrT1Zrcy0TSRlv43qG6Q/wBZ31rqzVkO1G8nmYXPJfUBpJJ95KdtEbPT9Mku5GsaCGDG&#10;RxxXLycni6NNMt/09088lrWMo3DYsNJbW9xHRNJ0OONgq3FdGGV2aG209gAFMOCMBivNfy16bu+m&#10;b/WeSyy1K1idNFcRgMMpb9hzftVG/cnhNrzrp1jNcPpF4iPixGA9Kz7k7N0X1PYaFoEOnyMimkBL&#10;5HF5Yau3fDTBd3Dy3TXGXNy6eVy0cPmHo9BW2b+zOw++i2/sVl+L9EpnXuhuNDBKO1pjf7nJznpf&#10;jO/720D/AC7j+oPrT/PR+OOe/NRS63FR4pd2Ba7GuNFhl1fCtluXM0LS7xjqOsZpB4sdmIwS22xD&#10;x1Y7ULyS+vHyv2OcSQNlSarmtayAxtFNM1eury4+JqUCpMQowJFCX+KQAINuLXSZbfTYHAYluY+l&#10;UuJFhfvtZhjRp2hBtTHM67tA+M1I4KaIrp5ZWSYggjakaZBftLcrimCJLoNdVpQRjU38yKN47QgR&#10;UPdRK1Smb1dq0cr2W8wEDXEMbQEUXHvc1vrOiWzrLVyKPyPHaP6VFqsHmdV3LvzIge4kfWpyZ9nU&#10;rT8UbgeIKY6qzVZvnJGyskdmGFHD6Vem+E7zKtbdCN+WZrsNtHFdU2lYWJ0N5Y4EPe09uKeYOqbF&#10;qUbaZXEqcqi3sdUY7a7HgUrVSNJoE1rPeMErgGg1oTtWG+ynRrS6BADS0jdRRpWdiS+Rx3LfVJIz&#10;kbFtAbfG/gjAM8uSvwpCifBIfslFI9Favy/CUsDJMmnl58TK+hPAyq9W6Q0+/iDLmyZO0GoD21Ff&#10;Spso8lO7yp6Zl+PSIf6tEsbFmGn+TXSL9ukxjuqPpTxsWYYd5IdGu/8A8Y0dznD6U8bDMMSeQnRj&#10;/wD2BHc931o/kWYjyfy9dHO2W0je6R31ozuf8Ud/8uXSbvhbO3ukKfluX8UeT+WvppwOWW4b+2Pq&#10;T8txjVHf/LLop+C6nHpafeE/LcsamXfyzWFKNvpR3tYfoR57l46o0v8ALFGfg1F4/Yb9Cf5Nx4ao&#10;sn8sFz9jU/Wz+lH5di/HqiyfyxasPg1KM97D9af5dh+PVHf/ACy9Qj4dQgPe131p/lpfi1MP/lq6&#10;sHwXkB/rBP8AMPxRHk/lx60b8M1u79o/SEfmH4Z9UWX+Xvrlmw25/wCoPqS/sQf1ybPyL6zivInT&#10;sg5QcC9wlbUALPb29Va+tXTdG6BFqxjZ5oo2t2iuYn1Bc35tLc2uj8dk6RsLC00eyYBnc8j7rD9K&#10;v+7xzsn+vte6d/G7GIUitnPI2Z3AD2LLb/YT4i56t+aaf1PfmohZHAP0RU+t1Vht7297dFz19Z+r&#10;NdSatptywafq14QdRc22pmrJSVwaSAa0pVV6+2222aXNjXVpLbyP6Hs4eXb25BI8Uhc5zj6SV6fj&#10;Y8/ylRrjyS6aeDy5JGE7KO+tHUdFdP5FWBP4V3K3sND9CP5H0V8/kRNthvXeloPuSzsXRG//AKFa&#10;t/8AM3/dOz1p52+gxPq4xHJqkbrK4jkPiBjYQdgW2aC7y4kZELNsheAS55rhmO1RaqRGiZSgUmeH&#10;BJSI93MvabmYJpWAwakcL0m2feapDAwFzpHtbQd6ZuwT2MkcQY6I0aAPUE1M9qNi0EuaKIOHdD1l&#10;9i/ly1MZUixpHjT9TirEQJeCCzhT3GnTRPOGxJWUeTO1vi2DagHJXh9lh9kgplO6FHYSahJ8nFJy&#10;pJmlokIrlw20WPLv4zK5M1Bd5T6/F+RqFvIP02ub7g5cX9nT6NfHY07y/wCsovhbazD9GQt94CPz&#10;cd+p/wAjD+lusofi0rmD/lyMP0qvPj+pZ2+hl9j1DD+do903iWtze5P+N+T879DRvJIj+PZXMXHN&#10;E/6kTX6WDzNC502Wd7pHmPM0AZmkUI7wtJLCthJjtq/hXMZHAkK5tU4h+GJ5IHNbTsIRdzkWdpb0&#10;Nc4J41WV2rSRfWIDaUOPFZ1UaXTrqZtKSEU4FEKtHaaregACV2C0m9Z3WLOLVr4jB9e8D6lf5Knw&#10;h9uq6gdrm/1R9SPybF4Q/HrF5lpSMkfoBVOSldIM63eD7MZ/ZT/LR+OE/wC4b9v+HHT9X+lH5qPx&#10;QR6mvN8cXqP1o/PR+GB/ua5O2KP2/Wj81L8UKb1JOdsMftT/ADUfihQ6hlP+Ez2o/LS/FCv49If8&#10;JntT/LS/HBHXpP8AKZ7Uflp/igDXJyfyWU9KX5aPxQH6zNujZ7UXkonHDB1y4DqGNld21R+aq/FB&#10;fxy5rQsYOGCX5qf4oS7W7wGhawA76JXm2H4oR/Gr7PlJbjs8IU/n2V+LU27Wb8uP4gA7GhReff6n&#10;+LUxNrF+SA2XvoB9Si82/wBVzi1+gfxC9IqZileXb6jw1+iJNfXTpAOe6m/FZ3e57rms+hLrp/2p&#10;T6XJZoxEOa8t2OrJM0A8XBSpGn1rSo2Evu42jiXBHjaWVBdeZPRVrUSapC5w2hhzn2VV6+vvfilt&#10;y6z5U1151dHRVEL5ZyPuRke+i0npcn0Z/wBnT6s/e+e8Lg4WWnuw2OlcB7BVbT/XbfNZ3258RL6S&#10;8zRqNvrB18x2wfbObpfLcYy2UtdR52k7l0af67Wfq59/cv7Oaadql5PdsuppnyzhwdzHuLjUGu9b&#10;XSa9Iz8re71zoHXVlfaPZ3Xz0zHyxMMgMbXAPy+IYdqw25fG4u1XOPPwtGdVQH4dTi7pIiPoROf/&#10;APaf9B+L9DreqZfs3VnJ+0W+9V+bb66l+Ofqcb1Td74IZBxjlCc5tvp/+S/FPqX/ALpuP/hH+u1P&#10;81/+Jfjn1eP/AMO0tAGuLpakNrsaDwXRsURIonOOZ2Lioq0gMDQkCXUaC7gg0Gz8UjpDvJTqU57v&#10;AUlLry71G30/qe1u7gAxxkmhV63FKzL0Ra32h6vFnjLC53DDFbYlR1ir1fQtLJLXAMJWe2q9dqy1&#10;90cKl0Dqt2iizsXNlezT9RsZg5oJAKSsr+KT5q2D3NpI34gnhOcIF5bxvidhiEjVRjLbaUYUokD/&#10;AEs6A6s1rnASBjnMadppQGndVcXt3+Lbj7tlVeY2HVIwqgDqgxGh2ivegLrTrKyltCJbeKSp+0xr&#10;veF08fZht3NXHSnTFx+dpVo+u0mFlfYFr5VKum8tuiJvi0qJh4x5mf3SE/yX6hW3nlB0lNE5tsJ7&#10;OQ/DJHK809DiVU5aFbB5M20DZHSa5dkAVbloKU44lP8AL+kGXELjrbWbW/uILe6ldDFI9kby/Eta&#10;aAld04dbM4Y3l2l7rG18wepA3ML6VpG40KLwaic9S5vNrqS0DCb2Q5hQjKDiO9KcEo/OXF53663b&#10;eO9LAj+sP7ETofPHWD/7xn7TCEv65/2In23nNrk7srJ4ZCBWgAqpvCqc0TG+a3UB2iJyn8P6q/L+&#10;hweamtUxgiPrR+A/zFt809V328frKX4P1H5p9DrfNLUt9tH6yn+Eflh1nmpqA/8AasPpKPxUvyQ6&#10;3zYv/wD4cf8AWKf46PyQ4PNfUNos4/WUfjo84B82dT3WkfrKf46XnEDUvObVrV0TRZRu5pI+Iins&#10;R+K/UXkiW3zN1VzQ/wCXjBIrtJUXh/U/y/oo5vOjXM7g21io0kA1KPwfqX5/0NP85+o3bIIR6Cj8&#10;H6l+f9DL/OHqkmobCD+qSj+vPqPz/oYf5s9WO+3EK8GI/rQf2KjSeZ3VhrW6azuaAj+tqP7GyHP5&#10;m9S0OfUy0cAB9Sqetqn+xsrbjzH1kgk6jO79XD6lU9XX6JvsbfVWT9e6vJWtxcOB3mQj3LTX1tfo&#10;i+xt9Ub/AHVNKaTvlIO05i73lb68PHPhF5qharq01wWsjuXuipRzKuA7iFe2ms7RG29qqQgppoT3&#10;IpwbXFtab0hKN0smzMUSHasNIlo4DgVjyxejp/RXU15Zxvtm/iR0q1jiaA1xIXF7X2urg7tT/u6T&#10;7dt6nfWF53m6vEodW2v24JG9xBT8x4nW9U6adpezvH1I84PE5/ufTf8A5LtnB3qT8/1Lxco1O2db&#10;31xbuNTG8j1Fe9tMVwTsaZTcpoAlI4j3MmWF537ExSLNlIgeKRQ9M7wUQpZ9MWJuZZXZC7I3aNxK&#10;YjR2Wq6po84fC9waDsKebFYlb/ROsLfWYRBd0bPSjXbDVPyyjxwenvrnT5csmLDsO4hSrulwalp9&#10;22jwAd6eSwU+CKM5ogCw7aICs1GHlirfhcpsVrVE4UbKzcQaKabkHVfVF9F1I2XTbh9u+wGRkkZo&#10;cxxfs2jcr14pdcVjyclm3R03y180G68Rpeq5Y9VA/ClGDZgNuG53YvK9v1Lp1n2urh5/Lpe7ooXC&#10;6R1SMKoAVQGg0o/6X0/Qunj7Mdu6VVWkKoIKoCq6s1Ead01qd6TTk20jge3KQPaq0maK8bRgvlLj&#10;tJJJXsOSreCPwBOpiq1l9Z2M+633lPRG9V6tAIAwaIB6G8uoHB0Ur2EbKEpWQ5tTx1nVS7N8y+ve&#10;l4Q/OpNt1FqrZWB85cyoDgQNnqSukVOSrtnUN0yd0L2NcPsu2FZYbSpp1mRrA4xg8cUhaiSdZxQz&#10;OiktneE0q1w+miuaZiLyYPw9caWfjilb20B9xR4U/wAkTY+sNAftlcw/pNKXhT84j32o2GoXdm21&#10;lEtH+Km6vGvcjGBnLR3ksNtaSSSPawMYTiQNgUYPLBSazYtrRxcewfWq8Kzu0R36/H9iInvNPdVV&#10;+MeRh2uXLj4Gtb7U/AeRo6jeP+KQ+jD3J+MLJp8kjsXOLu0kokBBPAVPFMEEE0qK9yaQy0Ic7YDi&#10;2qZUcgBkJAw24bEBIbo9/IS4R0acjgXECokNGkelT+SDwopNIvYwXPaGgCQ7dvJNHhObyjwqENqp&#10;IIAFAP2UuSYbgVHJOi9K6J0GBPqrWbRy3E+ped7P2uzg7t7Jp7PurznXlEl09vBB5Rn2I4JYBv5E&#10;cN6WDZ7q90f+4rkspi4OcQa/EF9Lzd3lcfZUMO0cFmY3bEsGgXrjla3iUUHLa4iJEI+IbksAu4OC&#10;Z5bjy/uzaWNyeRzOY8DNTgE5Tkyub+SO6Brb07k8nhny2ayuRJHVgBU2KbzQ9Ui1Wy+WuXBzwPC7&#10;eE+6b0VuoWt3p052ltcCNlFNXOp+x1x9Q17sO9LJYXYeLiDbVtNqaezOajmhguSDi1jiPQCkrLzt&#10;K9z5HvcaucSSTtqV0xxbdy7W6ntLmK5t3mOeFwfG8YEOaahLbWWYolxcvTfRHVEPUfT8F+0gXAHL&#10;uox9mVuB9e0L5z2OK8e1j1+LfymWgqsGgVQBVxQGh0w/6T0rp07Mdu6TVUkKoyFdr/UOlaDpsmo6&#10;nMIbeMYV+JztzWjeSr01u1xC2uO7zh1r5o6t1ZNeNaTbaRBGRBaNO0ucGh0hHxOoT3L0ePgmn7ua&#10;7+TEWbKuXQjZdNZlj9CnYRm9RfnvJTuBoPRgtNezLbujKkggAgAgAgD3oC5e+s0Mn32iqwdEWYGa&#10;A9yRs/qzaXZP3mg+yn0LXj7Md+6ErQNALjkkjeHxuLHDEOaaFKnLguW4nmNZZHSHi4k+9GFZptBD&#10;AqaIMqtBgkZQqBUhIi2szD4sAg8lFseWrfEfYkWSTM4AFtG9gTwDD3Y1G/aqhUGOpgilGviBk02A&#10;NILzbMHc+O4DgDw8NVh4XLXJ25ige+RrriNrTJdkVJJyTtAZsHEKppj5guzMTaLdxjMx0cw38t1T&#10;6jlK2zPqyxUHI6pFMQaUSyJqstH6Z13WWyu0yzfdCEgSllPCXbNpHBRvy6696vXju3ZZf/0+62zM&#10;zaTK0NwqAwYV30OKi+1x47q14d5ezoPlz0lq+nXU91qUBgAZy4WupUkkEmnoXnexyTbpHXxaWdW6&#10;fAFyYb5R5LYJYPKM+0RgGvlEG46LkuvMTUvAxPGi9/Z5kTM1HA8Uoql1wTwlAmGe4DTsCmmWLVrZ&#10;RI3A02olPA5T4gEB3Dy41PpW06Ut4b4ZJ3FznvpXaVtr44K+WejRvttAvYy+zex4PCgSsh5rP610&#10;zC5hLQNinCpWQYy50m+D21yg7FFmF5y3lrNb6xp4D6Z6bUd0ToyWs6VdWEpewEsruUWNJcndD1ku&#10;JhcaZhREpWF65LTTLrJjNy3hveQaJk89OhmExiLDzQSCymNR2Lpjjs6rK06a1O4oSwRNO9231JWn&#10;NW66Dl1HpWeaRj/mIbhoElufC3MNjh2rk9ng/I6eHfwbVvmPcA+OxFOx31hcV/19+rf+wc//AKn2&#10;bPzrSRvcQVN/1+31V/Yh6DzS6ae4CV0kX6zT9Cz29Hkipz6t50z1PoWp2obZXkUr6/lhwzeopeF1&#10;nUrZV7mQSq6m6n0rpzSZdS1GURxRijGYZnv3MYN5KvTS7XELbaSPK/XnX+rdW6o64unllqwkWtq0&#10;+Fjfr4letw8M0jh35LapbcFumvdvmma0d0bST/eCvbufH2SdOjLnN7SiCriejI6ndj6lOxse9xc9&#10;zjtcSfWtoxpKCBABABABABAWkbs1pA/7hLT61lt3b69lzbEOip2KVKXWmUdE/sLT6Cr46x3Vq0QM&#10;BIx0QYD/AICDg6IA213BIHGsyipw7UsmIyNrQY96MFaIyE1qcOCeBkgyGmB37E8FknMjBZSbfT5p&#10;hnd+HFve7D1JXaQ5rk8JrK0/JZzpf8x+z0BLNp4kIfqV1J4nyGgNAwYCiLqcqTpWZxdO87DRoPZt&#10;KnaYOXKdeT204a1jz8y0eKoAGG4EKdlaq94bI8NlFHn4ZOPelKqx1HyKbSz1c/8AOjHqBXH73efs&#10;19btXTnLgdJpyYMuCAbcEAy5qDIyBSHDxZMF5CA+tWg1K+grzT5OB30PsUxdODYqRlEjFZnOUVUP&#10;Odh2IkPKOHZpgik6FoulXBtLdr65XAU9KqReW+sIrHTrIBv5h+JwKvHRPcUuqwyeBlXdqi1Uio1W&#10;ybLGXUr2oMz09cvt38o7K0Uhaajdh1WSDM04AKbTkY64DbW+zx4CtaImtvZV2kHqmsNnZkjaS4jx&#10;HdVb68FvdheWRQDTojO+flNEkmLnACpW00wxu2UuK0puSupyn/lmNGJU+J+SPPnApG30peA81fPZ&#10;zPNZDQFHSBWXdvbxAmuYqLscQorq7tZmXFpI6GZhqx7DQghZ7ayzqubWPQPl9183U+kbjUNUcGTa&#10;Y13zj+LWNzB3pXmcnFjbDq12zMuBeYnX2p9Wau6WZ3LsoSW2ls34WN4ni47yvT4OGaRx8nJayK3Y&#10;rJ4y2dpHvyOlPe9+Uexizvdtr2WmkRVe08BVOEe1iTJbSHg0j14LOdad7Mkt2IIAIAIAIAIAICws&#10;jms5W/ccHetZ7922nZc6e6rB3LNcQtbjrDX7r/eq07s94pQtmY6JGNBjoQkBtbUYoAwQKoPInPri&#10;TVGE5ILsap4LJJKZHILeaZ2WNtTvO4d6VuDkynNhtrTF34043fZCzu1rSaGZ7iaU+I4bgNiJFIrg&#10;eC0jPYRPhAQVvRaW5MdqwDAke8rO3quQGStdygGgOjqXmmJ44qauG5ZOa4ZRShGKNZg7XWPI3HTd&#10;VfT4rhv90rh977p+zb1+1dKeuJ0GXoBtyAbcgzTkgTRIOLOireWwxJ5WwDsX0OHmGGuFSOLfcpvd&#10;eTjZBk2q2eTMYNCQKkrJY5A8MqQQqkFpuzAfdRtOALhX1pfIjvGnW+lTWsTWXbQWMAEew4BaSGga&#10;jfATCBkbmNGGZ29Lar1hmyEkcpcCKN21USHal3F0yRhLD3pZCnjmbHM5xNKHaFc1t7FttIVfao+V&#10;uWJtOLit9fW+rHbn+inkike4udiTvXROORhd7RC2G8UT8U5GWRsxSp5Mvk4GiztioaddNbtNVnd1&#10;eKPPqDAFltvlUiovNTcagFRlWFVNc5q1xStUY+YbvKnJ4aQXV1pnl1fytJY3WbllvGNmZkQzvI9N&#10;AsdZNuT9l7fx1/dzotNV2ubBJBqmS2um/wCp5Y/whHF6WMAd7Vk2q70qKjHu7AFXwlA6ilpAW/ec&#10;B6sVGncb9mcWzIEAEAEAEAEAEBM059HSM++0+xRu00q301/hosmo9VjzQSDsB9Sc7p2Z8DsWzIZp&#10;uSMABXHfsQIWKAmv9KQIL9wwCeCJLgmMk1TSJATLWwdJ45Tki47z3KNt8LmqcXMYzlxUjZ2bT3lY&#10;W5aYMudA3biU5KfVHluGfZatJqm3BgyOO7arwnNIynNQ7VWUYWrqcpse4ABc9vVsdDY4onU2kUrv&#10;NcEs5oQoiSceNFoHXvI5pboeok7Tcj2NC873r/Kfs6fX7OiuK43QacUEbJQZBSBt1EAlI3EQ67+b&#10;jNDnbFhhuoV9E8zBhgc0trvYVFMi05078sbS6m2itmliG6idiA0/dKnxPKXme9oa9oIO9MYIt9Nd&#10;/EYABQPcB7UsK1bi702djczXkEbwnYuUzBrGoWj8s1Zoxudj7VNqsLFmpWV8QGP5MhFC07Clk4ma&#10;dp11Lc8hnwu31qFrw8N3rPl5ZrF5L0TNFHzHCtcV6mnDJ2efty2qm40lsdQRSiq6l5K2cQw1qQs7&#10;0VOqqur+MHBYbckaTVXzag2m1c+3I0mqDLqWGBWV2XIhyXzjvUmhXF6TUA4pGiWzheahDZCVkck7&#10;wxjnmjQTsqVG9xMq1mbhrB5SdUvfQyQNbxzE/QuP+9r9HTPXafQfIMPfHcapf1hrV0MIxI4Zipvt&#10;WzpDnFIhefNla6daaJpdnGIrO3hmdGwbK5mD1rf0vmsfY+HFXnHBeg5KdsWiS7hY74S8Zu6uKW3Y&#10;9e6dA8zXBkO2R7nn9o1UNK01iwMs6/eJKd7FO7OdRSVfEz9Zx9OCXHC3qmWjMEAEAEAEAEAEA7bP&#10;yTMd2pbTorXuudPdSRze1YN028ZmjI4tIQVZg4EhbsaUG4jfUJHgRdXZt3FGCyBoMScUGQSqTaSg&#10;hgEmg2oCwtrJkYElxt2tYfpWW2/0a66lzXjKmuPAbFE0tVmRFfeOPwgD0LScabyGuc47cVXiX5CX&#10;SPO9PCbtSQSEylwdgFX53bBip2XrM9T8U7nOc9x/DbsUXU5cnT8zJbsmLfwTJTMN1Nle9OaY6l5F&#10;wQO5XM3E1op2qnYvJ810W+dSgNxTDsjC8z2r/J18HZunFczc04oBspGQUAgpERVBsY+2sTrd4RG3&#10;JbWeFPvZV9f4zLyc3DDXYaLg02NjcVw791plhPBY2DAZGwueKufSrnE7AE4igLxtw0l2JBpVPIwD&#10;HtjdWtW8CosVFhok8Nx1BaMLgyJrsznO2YJ6dzw6le20PyofE+OYEbWlbbToNayGoMGY+HKuetYq&#10;5YQ12dmB7FComWHUVzYStyOq4byvS9bpHDz9avrjzMvRbctzqkii67yyOaceWbvetbiStTtWO3O0&#10;nGrXatLOC5ztq59t7Wk1Qp7o44rn2rWRAmu91arNUR3T12IBmW4o040ptKDwp7vUnPqyI0G9yqa/&#10;VN2+iCHuDw4E5gag76q8Iy9HeW3VA1/p6GSV1b21pDdDeXNGDv2gvnfa4fx74+HrcPJ5aul2R/0r&#10;Ua9ivdy/z/0h9xollqTG1Fq98Uh4NlAof6zV3+ltjaxz88zMvOzl6bip6zOV75PuRuPpIyj2uS2P&#10;VY6czxDsAUrahw5do0cG+9LcasbrT818R9xob9P0p6dk790BWgEAEAaAJAGUASAMGhqgRb2T/wAU&#10;H7wBWNdEq3loYwVJ1mbhmSaQbKEhbRjTObYBs4J4LIq49qCETuTGRIJItrK4uHhsbCScAldpFTS1&#10;p39C9UafZsvHaRcvY9uZsvLJAHGgxHpXPebW3GW84rGcuzdiQtma6Nw2tcCD7VrrhG0qMI3udQCp&#10;V5Z+NPCxuCNgU+cPwpqSF8ZyuoCqmxXWkioQQUJxQcmT8Vtcy1YxhAArjvCVsV1vQ5HbOe3I7wMH&#10;xE7VF2wrx6YTNI1CfS7okN5sf3SKh3YVU3+Ynw+E/V7y0nuWusWOijewGWN1MHkmoFPQs+Sy9YrX&#10;Wzu7H5c6TLpvS8AmblmuXOne07QHUDf7IC8nn2zs7uPXEaR5WTQ04pGbcUAklIEEoMiqQYy4+QNx&#10;rk0N3G4CNsceNC4nDBfYZn1eUxVzHmuJg3GjA2o7SuDbuZ+4s45YWNcaOYAAaVTSiFjYGCNhNBiS&#10;d5QZE1yWxca7kBueiOnzBB/E7mLmunbSFu5rTvWmmrWarmWwOcuhzRV3A4J7RciFc210wV5mbiHL&#10;LbU8IbZbZ7zE5uV/ZsWdhYwy3VDbiCYOjDi377V0acvTDn3065UY1CV1PxST2lK71PiBuZHnF9Up&#10;sMJ0FwGsxeq8hIaluWH7VVnarBl0owpiptOarPR+ndR1TxRNEcQNC9+HqUXdc48tSeh9Pj0q5gd+&#10;LcyMIEp3HaKKJtctPCOQSxvjlfG8Uexxa4cCDQrrjjswQgm38p+o/wCEdTxQSvy2l/SGQbg+vgd6&#10;8Fxe9w+WmfmOr1uTFx9XqOzP+lYvK17Oy91H5g6edR6M1a2Aq75d0jB+lF4x/dW3DtjeVG8zHkST&#10;B5HA0XuPNpyE0jfxeWt9G36FNVqudLjzPaPvEBKKrQ3xozKOwKdz1YW9k5l3M/cXmndWi01nRlt3&#10;MJkXFyuaznZuVmHMyUzZa40rhVFOF3QtRcPFq577ev4bpWhryP0mtLhX0pTPyLj4NlAAIoG5vBGR&#10;glMhICfYSeJnZgstp1baXovwc0B7lFWz2rMyXruDgHD0ha6dmO3dDqrQABJoMSg5F/ofQnVWtOHy&#10;GnTSMP8Ailpaz+s6gWO/sa6/LbXg2ro/T/8AL1qMhbJrN5HbN2mKIc1/rwaPauTf3Po314JHUemv&#10;LrpXp/K+0tBLct/9zNR769lcG+hcu/Ltt3azWRL1vrDR9JlFq5zrrUpPytOtW82d37I+EdrqBGvH&#10;b+x2uF+Y3Xuqa3ezab8pZ20EZLZQxrJ5mne105FA4b8nrXbxcU1mXPybsQxsUIysFXcVtayGXv3i&#10;iR4RZY85qRmKuU8SmxC8f4TT6f6U/L9UY/Qo28zhSjWNR5SHc3osLa/kgtzbyxiRo+CRo8QU9xIT&#10;M4yvDmtIqBgotVIs9I6P17VnD5S0e9h2yEZWD9o0Cz25tYvXjtdG6Y8qLaylZd6vI24lYQ5tsz4K&#10;jHxE/F3Lk5PZt6RtrxYb40AoMANi5Wpp5TM04pGbJSBBKRkkoBKA5MbON8N9NFO0sMwYwHBzhXav&#10;qdtOlryvMzbx1lmP6YaP2QuYz0xwVErZjVyAjykeEdqYdr0LrCGLRbS1eyANiia3EDgtp2bSxLdr&#10;+iSisr4hxytqjA84jTax09SjIDNX9Gg9qmwfkU92/TpnF0Nq2Jx+0BUqbrk/yRRX9pcZiMhkY4cF&#10;ntxl5xiNY0FsLpJoq4GrozhRLqmq1kGXEsPrQlMsLF91MIo2Gp+Jx2AJXZU1amz6X01oBmJldvAw&#10;Cz82k0XEWj6dBjFbN2YE4lRdlSLnTGMjjytoMa0CVpxMJ8VdyqFXGOv9L+R6jnLRSK5/GZ+18XtX&#10;Tx3McvLMVm1bIpj3McHNNHNNQRtBCMHLh618tuoP470bYXznVnDeVcf+pHgfXtXhcvH47WPS02zM&#10;tHIxksbo3irXgtcDvBwKiLePOrNLOl9Salp+63nexv6tat9i9zi2zrK8zkmNqrocS0dpP0KqNWl0&#10;KKtxHwaMxRDqfqkuRjn/AHWud6gs73VOzDLZiJABAL/D5Y28yuJwy5ae9BkoA9yQG3YUAk7UyAoC&#10;RZuIk9Kjdpo0dsc0VOIWVaqrXYm5LeUbSHMd+ycPer473ZckVIIBrSvYtWbZdOeZVzobWNi0bTZs&#10;gA5j4AJDTi8Yrm5PW8vmt9eex0DTP5jrajWahoxjGwut5QQP2XNHvXPt6V+K1nsRpbfz46Dlt3SP&#10;kuIpWtJEDo/E48GkHL6ysr6u6/z6l6d1BqHWYBh1W30bS3/+2tZmS38jeD3g5Ya8G1PaltrNPjNV&#10;Nss/5k69pPR2mnp3pqNsGrag3NeXYOaZsR2ufIavL37qlacOl3vlt2Tyb46RxoENbkae8rrrB1Xy&#10;k8txe5Nf1mEOs9tjbSD83/mOB+z90b1yc/LjpHRx6fLV+bPUOk9OdOmCC1gdqd8HRWbDGw5BSj5K&#10;U+zXDtWfr8d22/Qcu+I5z5SdAfx67dqWptL9Ktjl5bq0lk25e5u0ro9nlx0ieLT5rqF15T9CzVpY&#10;confHI8fSVyTm2+rXwirl8l+jyatdcsHASA+9qf9jYvxQUfk/wBHxOq5s8lNzpMP7ICV9jY/xxc2&#10;HRnS+n0Ntp0QeNj3jmO9bqrPbk2vyqayLbBooBQDYAs1G3FIGnEJmZcUCGnEKTNkpGSSgEEoBNUB&#10;x6KOMszMcC102GONBjsX0u16PJibYs/ALz9oud9CyUZnOColdL8SBTLhmmjaNpI96cJ0a306QwRg&#10;mMDKMPQuqRGTrdMdT42IwMpVvpzAKPkx4AKbDynw2lu3Ywu7SppypDjBGyriyNu8kge9I8sb1edG&#10;ntHG0lZJOHAPLCD7kvHMyXkw8zGjD1LHZcXPTwijhc6ozuOJ7FlY11rQw1GIoVFjSVLY4kVopsNJ&#10;gdQ1CRpHMce5XKWHOvNeaB99ZRtpzmxuLwNwJFPctuJz87BLZzggO4/y16w6W61Hp57wM7Rd2zXG&#10;lXCjXgeii4va4PKyx1cPJiYd4fpV2B8Fe4rivr7z4bzljyz57aU+w8wbtzmFnzUcU4B7WBp9rV6X&#10;q5mmK5efvlhLZpMg7FvWca7QY6F7uDaJBH6hly2s1N4DfWfqWc7q27MitmQIAIAIA0GFUEMGhrvQ&#10;YjtwQQAV2oCRZipeOAr7VG7TjX9i6rB3LOtIi62ytkD9yX2OBT07o3nRSxR53GvwtFXHsC1tZyEE&#10;1NfYmRwBsZGcVO0jgp7qnQvmRH7NB3JeNV5QfMiGLPj3EVGKWKeZ8JYdLTmTPdJO8CrnEk0AoMSp&#10;qpMt55TdGaZ1Dq00mokvgsQyU226QuJoHn7uGI3rl5+W69m3HrK79dXdnp9jJczObBaWsZe92Aa1&#10;jBX2ALhkzW9uHm2/utV8wutw+NpDbh/KtYzsit2nafR4ivR6cejmn8tnofRdIs9H0u302zblgt2B&#10;o4k73HtJXnbbZua6pMJTikZpxSBhyVM24pA24oBpxSBpxTM04oBpylRslIEEoBBKATVAcQ0zN8w9&#10;xODGEj1L6GvJjSQt5diOOUD1oUgXBCZK958RQKY50UVyySU0jYQXkcAq17lWoZ11021opJJUbsrl&#10;1ecZG5PMbRY8Yo5ZD3U96XnAjzea9BS3siTuL309ym7Q1FqHmH1Jdkhk/wAsz7sWHtNVF2Cmm1LV&#10;r6QMluZZnPNA0ucak9iWQ1cNm2xsY7fa9orIf0jtU7VesQZ3ABzjsAqsq0UMWq3kE7pYZC0E1ynE&#10;epaeMZeVajS+u2ABl3HlP3m4hZXja68rVabrmn3jQYZ2l33aivqWW2tjWbLeF1frClplKhNdiDy4&#10;71xeG66lvHVq2Jwib3MFPeurjnRx8tzsoVbIEBedFdQP6f6q0zVwTktZ2OmAJGaKtJG4cW1U7TMV&#10;rcV7gsZ7C+tIbuznzwXDBJE9jqgtcKgrFs89fzS6QY9W0XUgS4TwSW7nGm2NwcP76007J2ji1i2r&#10;69qqpa/So8lo5+9xRewndR9TS/hMZ995PoaP6VOnc92eWjIEAEAEAY2oAkAaAJABASLI/j0+8CPY&#10;p37L07rrT34ALKtS9TZnsrhvAB49BRr3LfsoWOy2snF7gK9gxW3yx+CbZrXTsa74S4V7kUTuTI4v&#10;e533jVOCpUzWQ2rY/tvxcs51q+0N2bM0wwqBiU970Gqe5gJLyatG1Y5aR1TyCcXahq5Aq3lRVPbm&#10;K5PanZtw/KT54dXOLY+mLN+L6Tai5p+z/hxYcdp9Cfraf+VHNt8Lbye6QGl6SdXumUvb4DlA7WQ7&#10;R/W2rLn5M3C+PXEdDJWDUhxSBpzkAy4pGacUgbcUA25BmnIBpyVOGnFIzTikCCUAhxQCKoDiultO&#10;WZ33i1vrX0NeVGjmcBAGjsHsSNWXJVBXveKlMrUe507UJ2OyREZhgTgqkTVTPo2pQ4ugcRxbiqwh&#10;FdDK34mOb3ghGARQpAuKCaVwbGwvcdgAqgNVoOiNsqXl2K3FPwo/u9p7UZwciVczF7iVla1kU+pv&#10;cYuUwF0kpyta3ElGszRsYi0FzRnu3iMn/CbifTwWlsjKQ9HplpsYwuPrKz878NJqI21tG6rQ6N42&#10;EVB9im7VU1Wmna/qdmQI7jmxjDly4+1RcVctaWx62tAwtuI3RvykhwxbUCqWFTdy66ndcXMs7vil&#10;e5573Gq6ZHJtc0ymQIAID0H5F+aemN0qLpnW7hsNzA7Lp00mDXxnZGXbi07KrHfXFb67ZXH8x2mN&#10;uuibe/ZUmxumurWoyygs39tEadz27PPGms2FaM2ugby7Fg2VFUt+xxk+oZM1zGz7rK+lx/oRondU&#10;q0AgAgAgDCAJABABABAO2zss7D2hLbsrXuuLI5ZC3gVi2T5Wcxj2f5jHN9YSyKy4d+AW8HA+yi3+&#10;WPwKI0kBRS17kt+Id6ZRIvX5pRwy4KNOy9zmnuADxvNK9ynkPRJlkDIzXes5Mrrpfldrtn010Zq+&#10;uXVDLcTthtYftSPYyoaOyrsVz8+l23kjbj2xrlS9GaFe9YdWvub8mWPmG51CXcQTUMHfsHYny7eO&#10;uIXHr5XNehWhrGBjAGtaAGgbAAvPdQiUAhxQDbigGXFKmbcUgbcUA25BmnIBpxSMy5KmbcUgbcUA&#10;2SgEoGHHdOAbbNd96SvqX0NeVFs6QujHelDqvunbUwKKWKDZGC+lS52JqqlTgs6jMTiVWRhPsrwH&#10;4qEdqfkVh2eazePFEw+gJ+RYQnM09x/d2eoIyMDrFH+VG1ncAFNpyI8sxO9Z1ciJI5TTKE8cEVWt&#10;HzDvt7wOxXNsTom6qnUbhwYXFxL+CUgq+tIW2OiwOdR15eN5jnH7Ee4Lous01/WspfK/pFdK5taO&#10;2nYuXaNtajvZXcs60hDZXswdi3gUAxd2MUrTJAMsm0t3HuWmnIz20VRBBocCtmIkAEApri0gg0I2&#10;IOXDc3Xmlq190FN0nf5rgukidb3bjVwjY7MWPrtxAoVnNcVr5qDTIqlo3mgVJam78EAbwaAp3p6s&#10;Pq8mfUZuDSG/1RRVr2Rt3QlSQQAQAQAQAQAQAQAQBtNHA8EU4ubd341fvAH1rButA7Fju1KmzF1H&#10;yrqaPc17m+iq216xhelM1IKpJTgCMw37kl2fJTXNdQP3b0rMHLL0p8QtZR8eY14YqPLPdUmCvl7q&#10;d1S0tbxOFEZkK5q50rTtR1Ca20mzD7h+YiGL7LS/4ndnaVjvtJ1rTXW3o9DdGdLWvTejstI6PuX0&#10;fdTfffT3DcvN5N/K5deuuIvSVCiSUAhzkA25yAacUqZtxSBBKDNuKAacgGnlIzLkqZtyQNOKAQSg&#10;yahAccgdltYe0kr6GvKiyY6sTUoKhXOLqdqYMynxlMiQUwkwSFo2pAHzHinkYJikJdtTyWDr3mim&#10;nIYeeKlSNI+ikzBcXGtdqqQldqLicO1PXunadF4J3ugZmOLWtY3uVbbZKTEQbwEvY5rjUnEbgAs9&#10;lRIdJGBSizytGnDXtrTuRk8GI5CxprsB2osNBv2tFw4t2Ox9K347mOfknVGVoBABALjFXhKq1aXR&#10;Ys0sYpvShrrUHio4Vx7go27tNWBmkMkz5D9txd6zVaxjTaCBABABABABABABABABAWtu6oidxbT1&#10;YLG9287LZprGOxJSn1q2kbevlDDkkAcHUwrQVxV8e3Rnvpe6toVozwUyhq079iVPX6AYpAaZSiWD&#10;xq+0zSdZuWB1pYTzNHhBjjc8OJxGIHBY7RvNa2GheUvXmrXUTJNOlsbV9DJcztyhreOX4iexTg/H&#10;6u69IeXHSXTVmI4uY++eKT3srS17jwGFGt7Fnvx67dzm9nZfO0O0kH4FyDwBofcsb6s+Kuc1+Yjy&#10;dO3g+BzH+mnvWd9XZc5oiS6TqEe2EkcRj7lneHafCpyS/KJLDKz42Fp7QQs7LFyww4FIzTtqkGyS&#10;gG3FBm3OQDbikZp5SMy4pA24oBpxQCCUGTVInGnOpDAOxfRPKWUJ/ACUOos5/EHemEZ58bj2pkLM&#10;gHmuo1IyXGuKZBCcU8g8ZMuI2pU5EaWXbvUVSM4127EQqZuLhrKcFWBFdcTh720G/FEhW46LytIW&#10;9wSyIYEeaQvJ8IxpuUmhSSvkrkrUE17kSYaJQkjbaAPqX7qrLGaaC6aMAl7u5oxW01qLvIiTSmWQ&#10;vO/YOxa6zEYbXNNppBABAP2rSZAlVatboUf4gduaCUQy9amyW8zq4tYaHtOAWXer+GIWzEEAEAEA&#10;EAEAEAEAEAEAEBYWrvwGfouIWW/dtp2XEBrH6FNVHbfJP5K+6fvbO6gjnbDM12WRrXij20+0D91R&#10;O65ejWah5adB39TPotsHHa6NnKP9jKnkZc38yvK3ofQdGN9Zafeune7KxtvIXNadtXZg5VN6myfR&#10;zPp7U9Bsrm9fLBPMeWWWRcwOe1xbQ5gDQGqNtLS13ehfKPrR+q6GLOKA25sQGgvYQHNO+tNvYpxY&#10;fdv26ncD4og79V310RkeJf8AFYqfiRvb3ioR5F4i5+lTbchPaACjMGKMWtocYnuZ+o8j2VTwMgbe&#10;5b+Xcu7ngORgZIeL6niZFMO2rT9KVglRZYYXfnWHeWUPuos7x63vFza/VBmsNHcceZAf0gQFlt6+&#10;l/Rc5NkZ+g20n5F009hWV9X6Vc5vrEabpy+b8Ba/uP1qL6uypzRAn0nUY/ihdTsx9yyvFtPhc3iD&#10;LDKzBzCO8FRZV5MOrVTTNOSBpxQDbigzTigE1QTjM2HKbwaF9C8uLWH8hqUFQriQNfmOwJhG5gcS&#10;QUDAApjBYdhRSZJTBTHURkYLaJJDRg9Km05CzbMYKyGpUmi3c0EbC4kAbu1XE1Q3VwJHeHZ2q5Gd&#10;2C3ZzHAncinr1X4cBGB2LOtIt+lNJh1XqCysZm1tnvBuAMPwxi5RybYitNc12j/bvl3YiltpMDnD&#10;ZUF5XNt7Ejp14tq4X5paYyx6nlkt4zDZ3Y5sEdKBtcHAAdq6vX5JvHN7Ol1rGrocoIAIAIAICbZx&#10;+NTWnZsNHZlhe7sAR8Eq+pZqWrxve9rfVj9CjXura9GWWrIEAEAEAEAEAEAEAEAEAEBLs3eB44EH&#10;6Fnu141zaO8KmrdZ8iL3Jql/aE4Swh4Haxw/8yzvdUdozJBl/MAk6RC0GlZx/dciqjjvl3y33Gru&#10;I2SSYnjUq6WrpHlDT+H37t5lFR61joezoBctEizkbDRAEXZttHfrCqQIyx7m5TxaSEYMYlkb8Er2&#10;95DvegYLF9eN/wARr+xwI91UZpYhY1WcfFCHfqOBT8h4lHVoKUkY9ne3BHkPE26bSZ9vLJ7QAlmU&#10;dRCytDjFI5n6jyEYgyS61vG/l3RPY9oclg8mpBqIHiZFMPS0/SlZTyhzxwuH4+nd5ZlPuooukveK&#10;m1+qBNY6G/Ah8B/SBHvWW3BpVzk2RndP2cn5N4D2YH6Vn/WnxVfmv0RZumLwVMb2P9Y96i+rsqc0&#10;QJtD1Nm2Eu7W4rO8O0+FTklRvkL3/IftpsO1R+Pb6K8o4hP+e1nABe9a8yLZtGxNHYiBBuACVQqF&#10;IwtBc00KCWVjrHTtraBlzZy3d+a1NQ1g4Lfj245OvdFm9vTsgOkmuJjI2MQxk+FgxoFz77S3o11i&#10;QyA/acs8rwXS2jxdiUZBifW7aEENNT91qc1tTdpFPd6xcTE5PA32rSaM7yILi95q4kniVSOtDI5G&#10;T8anWUWztPuUWtJFm54G00ULdR8velJbe3Op3TC2W4FIWnaGcceK872ebyuJ2eh6/F4zN7tyy1ha&#10;MQKrkdLD+b2gR3/TvzsIrcae7PhtMZwcPRtXX6fL47Y+rl9vj8tP2cKXsPHBABABAKjbme0cSEU4&#10;tLOLxjtURdayyGSyB+8SU9uwndmepJMzoowd7nEewJaQbqNWzBABABABABABABABABABASLQ+Nw4&#10;j3YqN2nH3W9m7BZtHQPKK8Nv1pbMr+eHR0/WBp7Qp2VHoUtcNyQY/wAyn5NJtSTl/wBQMf2Spqo5&#10;N5ckGLVH/ec/H0uV0tezpPlG2mj3bvvTCvqWWitm7LlaSS5AFmQCSUGIlICLkAklAJLyNhIQDbyH&#10;fEA7vAKVMyWxg1Dcva0kKcGLnTM+CeRvYaO+pAwUNSvW/wCIx/Y4EFHlRiFDWJx8cGbtY4FHkXiM&#10;6zaHCVjmfrNR5weNIc/Rp9vLJ9AKOh9STp1ocYZXM4ZHlGIPKm3Wd638u6Lux7QfclgZhHL1b78W&#10;2nwn17UsU+jzDA4zXDpdxOC6qwXEmDPQqSgTbVQpiUYICAZGslcSQFCjseo2zXtDpMoJoXAE0CPG&#10;l5Rfa4zpe00SC407Vxf6jK+kluGlgjbStTm7U9Nfqe20x0Y2e8uJSczsOAwC0msY3amcpy1TLB63&#10;txIC5zsrRxStEhcsTfsuFEmnciKPM6jfSUrTkWUYbCzMdtPYoqof0a3/AInr2n2Z+CWdjXD9GtXe&#10;xZ8l8dLWnHM7SPQ4mDGBrKNa3AAbgF4mXryGzcEnigzF0xlzbyQTeKOVpY9vEOFE5cUrMvOev6VJ&#10;pWr3VhIKcmQhva04tPqX0HFv5ayvB5tPHaxXLRkCACAkWbM03YAfbh9KnbsrXutrRv43cUoppnUj&#10;tGN4Nqjc9WO1uTNfEfcaB9KenZO/dBLQaU20qVpUJ9loF9e6e+8t25xG8sLN5oAaj1rLbeS4rbTg&#10;u2uYrXtcxxa4FrhgQdoVsrMEoIEAEAEAEAEAEAEA7bGkze3D1qduytO63tjR5CyjatL0jfmw6m06&#10;7BpypmOJ7A4Kdjj0/D1HYS4GSNxO6or6ipnJKu8djDeaHUPT95aM02G4jdfQuM0sDTUhoaRU07U7&#10;1THLPLqSljqDmYirqhPY9HUPKG4sZNNuLQ3UTbx0uZlsXASFtKZg3aVnpOh7V0F9lMNgr3K8JyYf&#10;DK3a0hLB5NGoSMmqAIkoAiUAklANlyASSkohxSBp+xFOGHFQCHHBBmy9w2EoGDb3A/E1ru0hLANe&#10;AbA5n6riPrRgxi5uGfBcPHY4B31IGCv4jf8A+e3+qUdRiPOtkAHMaAutzLOY+GitKC/FyZGZtyKb&#10;OzOLpXni4+9VGW3c2mRTWuc4NaKk7AMSgLOHQrkNbJO3I12xu9Ow5CpbO2DcmbKRsUZXhF+UdQjP&#10;Vo2USyMFR2Y31Km7Kmp9gjiG6u4BLKpEa5uQdhxT11LbaRZ6Lcy2z23EHguIyXQSUqQSKVU8klmK&#10;eu1lzHQegNX1KS7lsLyR8zyM7S/F1d6832uKa9Y7/V5bbit82GU7Rl71xO3J0W7BQudX2IJy7zl6&#10;faDbazbtw/Juaetjj7l6focvfV5/vceZ5OWL03mAgAgJ+mM+N/aB7yfcp2XottNjzSDtICIa+vnA&#10;Mp3BTvVasLfPz3Uz+Lz7MFcnRnteomRyAtYG1kkpQdh2BHlO5zX4dB0i9t9K0qK2bE57wKyHAAuO&#10;JXBvzS16nHp464ZjqgC6k+bZC2Nw/MLd44la8HJ8Of2uPMzGdXW4AQAQAQAQAQAQAQCmGjgeBRTn&#10;dcRH8QHiAsI3qyt5Mk0Tx9lwNUqI7PqfUWh2mgPuvmYn3hgzRwhwc/mFuFWjgeK8+cd8nftyzxcB&#10;1LU72SdxdK4kkmp24r0tNY87bYNL1TVbRj47W4dFHL+Y0GlVW2C1ystK1vUbC5jlhkEcjHBwkaKv&#10;qP0ip8umDw9LaF1wLzSrW6cXEyxtLy2jvFTxcN65bzYuK6pw5mYt4eq7V4xkb3PBb71c5pU3hsTI&#10;9Xsptoa6u9pB9yryiLrSy/T378pTzC6km1gd8Eo9KMDJD7GT7JDksHlHktpm7WlI8mHtI3IM2UjN&#10;kpA25yWQZcVKjbigG3FIGnFBmyUGbKASkHCdPt80mYbG4krsjlqRcHarShF3iThG7g4E8AUU1Ayy&#10;upAXtjNOJw96uMrDsOmSvcM/hbv3lTdjmq+sLazsm5mMBkP23YlHmuaCvb97sGpXY8KeecjFxoSo&#10;kyrpEaS6lDqNdQblc1Z7bdTfzExOLin4wpvUtmEJO00JWfy2tQCtnMurC9jIjAFXR08I4BY7dG2v&#10;Xs6Z0fG646hn1aNhZaiJrW1wq4ihC8/3OSYxHd6fHe9biS8pgNq856GDJmlcfrSGETWdGGsaRc2U&#10;uyZhDSdzhi0j0rTi38dpYjk1lmHne6tpba5ltpm5ZYXFj2ncWmhX0eu0szHgba4uDKaQQFtZMyWQ&#10;J2uzO9BIaP7pUXu017LjRYqys76n0KoSbqkuVjnE0oCT6As73aRjAzNV7vtVLW8VqyX/AE7Zty/M&#10;Tir2n8MHcOK4Pb5b9sd/q8XTyrUt0i9uQ18bAGOFQXHaCuTXjtdlp9nSXNBEzmiu1oFfet9eOz5R&#10;UKfy90kMPLz5uOYrp/Lsw/raMprXSd9p5dKwGS2Bxdvb3rXTll7ufk9Wzt2VcVi8vbzMI64kcOxO&#10;8kTr61WN9pNmNMde25py3AObU7CabCo05LnFac3DrNcxRrdxAgAgAgAgLaB1WRu7Fh8uhYMPhB4I&#10;ohy8lbDPJNI+rZA0tjG0+H61GDUNxHJK50tMTjTsWutx0Z7TJEUwib27gqsyWcLXSmNvmPZUC4bi&#10;xv3uxL8eR5LjSup9X0oFltKWAHxRnEV7is7rL3jSb2dq0tl5o3Io28t2yDe5vhKyvr6Xt0a6+ztO&#10;/VorDzC6dnpUvtpDhU4j1hZX1dvitZ7Ot7tDZ9RR3FDZ6gH12NzA+xyzuvJq1l49lvDq+oMoXFr/&#10;AEU9ymc20F4dalx9SysoHMcP1TX3q57CL66S3qq3A/Efl7HArSc0Z3hsSI9dsZxtY6vAgq5vKi6W&#10;HOdYSbqH1J5hYpDra2ePBJQnjikMmX6dIKlrg5LCvJFks7hu1h9GKnB5R3xvbtBQZlwKQNOqmZol&#10;AyQUjJqgOPmKG1h5bMT9p3Fd+MONW3EiQQ64pgmR1Spp4Nl52VwR5DxECpyMDLyN6MhCu7xragYu&#10;VSZK3Cte9zzVxqVpIytyURWIHe009CPk8dCWAlwCKNZ1WcUfhBdsosa2tQLmMRykDZtC11uYx2nV&#10;r/KuxiudenMsQlZHAcHCoBc4Bcf+w2xpP3dno652rsENoyNgYwCNg2NaAF41r1TrYommlST2pA7X&#10;L8IA70gWHONK4oDi/mzoZste/iEbKQXwzOI2CRuDvXtXtehy+WuPo8r3ePG3l9WFXe4QQF45pZDH&#10;HsLWsaR25cx9rlDVeaKygc77rfenCRtenyW0h24ZQO8qJ1q+0MdKdOtvZhd3xy2rTVrDgXn6kuTk&#10;x0jTg4c9au9Smthqk8VvTIxrMG7BhSmHcuDm17V36WZw0OlajH8jC0uo5raH0K9J0O1J+fbzNtKb&#10;FpIWTrLpjgMRicU6cHL8pIxzXUIdtB2USwbnN5a28er3NjCRkac8Q4NO0ego5MyZY62eXiRc6aJL&#10;d8APjdTLwr2rLTmxcq5OLymGev7X5W6fBmzZaYr0OPfy1y8vl08dsIytmCACAMICwtXVgafukrHb&#10;u317LKI1bRAJ1Gh5Tz9ynqP9KgVAdO0HLuOBVSEgSHxnhVbRntep61nfDIJI3ZXDgkqdWkjki1aH&#10;MyjL9o8Q2CQD6UWeX7l2VpcWuLXCjgaEHaCs1FB/AoB6K8mjILHuB7CiWjC4sOstds6cq6flH2XG&#10;o9Rqpuut7xeu+07VobPzRvQA25ia/i5vhKy29bS/o119nad+q8s+vNFuWnnOdHJwcBT1hZbepfht&#10;r7U+VnBe2N5R0csb+FHY+pY7cW2veNteTXbtUpr7ljqxTPjHY45fUaqPKxfhKlR6rqMWBk5n6wof&#10;ZRP8tTeGJkHUF4D+JGQOx30FX+dneFLj6mDTR4e39ZtR7KqpzRneGpTOobOQDMWOruqK+1XN5U+F&#10;hfzenSbWgf8AHYqyWKSbaxk+F9K9v1pAzJpVcWSAowMosmm3Dfs17sUjyZ+Un+4dtNiDy4M28dNE&#10;15O0VXc5YjyPLikZtxoKoGDDn1WdpyCqEHg2+4jZWp9CrBVAmvpH1DfC32rSaMryIznVx3qkW5FR&#10;Mj9A5jWMxNMR2qGvwS1jmOq4UonaNZirJ0zBC07ABis7FKyeXmvzUoNgC11mIy2uWj6G6ttunbm5&#10;lmgdN8w1ratIqA0k71y+1695JMfDo9bnmmcug2Pmh07dPayTPASaeIYetebv6W8ehr7Wta2G8hmg&#10;bNAQ6J4q1zaUXLZY6Jcg4vdTKzMDvqlgzjWOAxNOzaUYGWa8y7L5rpG6LWZnQFsocRiA12NPQuv0&#10;7jkjn9rXOlcKXuvEOW8fNnjiG17mt9Zog4upHcyfDY4lw7icPYoi60Gmty2z3cTT1J/A+VH1HPlD&#10;WjEudXHsCjWdVbXEVB1XUC0NE7mtGADTQexX4RP5dk/p+V77mbM4uLmgknHYVze1OkdXp220Woat&#10;fW2oSNgmLWNpRu7YFfBpLpE+xy2b9Bs6r1QUzkO7di0/HGc9inx1lfgYNHrR+NX9mmZ+q9WlBa1+&#10;SuGG1H44V9na9i9H07UZbtt7LVrcavftdUU2Lm9jm18fFv63Dv5eVWOp6hb2ceGMrvhG8rn4eK73&#10;9G3PzzWfqyk0r5ZXSPNXONSV6mskmHlbbW3JCZCQAQAQE2xOZjmD4hiAst51a8dW9rDM8ABvrUrw&#10;i6zLk5UYNRQmo7SnrMp2uFQ55JWsjO7Ek1JKZUASEFKkW11LDI17CQ5uKnDSXK/zRazDmjozUWDF&#10;u6UD/wASePL9ylwqS57CWuFHNNCDtqsmgxMgYLbNjtSGDgkCZFiYjekD8N/NGaseWkcCnmhb2XWG&#10;sW1A24c4D7LsR7VG2kveLnJtO1X9h5lysoLm3a/i5pyn6Vjt6ut7dGuvtbTuvrTrzRrjDMYXnc4V&#10;HrCw29TadurfX2db3WLNZhnFYJWPHYalYbce2veN9dtb2pqZ5l/Mx71K8GS8w4xyvj/VcQPYnLU3&#10;WDZrOpx4suA9v6YB91CtJvsm8WqRF1dqEdM8QeOLHEH1EH3qpyovCn23WrS4B7JWHtbmH9mqqcsR&#10;eGp/+7rX/MGz7rvq2p/lifx1wQZWsDW/CMAvQcht8jWipKMmiS3Gc4HBTQbzmlQkMlPxti4YOVyR&#10;NvVXS1pQbTtVQts0zkdwVZZ+NDEILFEAmJD0TogCXVzbqKbKvWwM8btrnDvxSxT8oQ5rRTK7NXcq&#10;ynAywcKJZPxFywjI8Fpp8MD8rHigriUDs6P0RdMtdVl0iCf5iHlCZp25TvC8z3uKT+Ud/p8lvSto&#10;+csPjfQcBtXmu838y44tIA/SQaDqb5rixuYHgOhfG9rg07QWq9LixO3Z5/IIJHBfSPn7EvS2t+aD&#10;zjymukHe1pI9qVPWdVlbtrMBuaAPUpXWig8Fkziakp7CMxrMc1zesiiaXFra9mJUTaSZqrx7bXET&#10;7HpBjohLczZiRXls2D0lcvJ7dnaOvj9Kf+SztdHsbevKjo4/ESSuTfn227urTi117FO0vT3uJkgY&#10;5x2kjFTObedqd49b3iNLoGkudhDl7Wkha6+1vPlnfW0vwJvS+lVrR57Myr+5un+podbp2mWTwWQt&#10;Bpg44n2qduXff5XOPTT4VmqdQhodFb4v2F24Lfh9X5rm5va+Iz0sssry+Vxc47SV3zWSdHn229xR&#10;xPeaMaSUxgT2PY7K8EHgUESgAgAgHbd1JW+pTt2Xpeq3tXEYArJrTOrtrHE7gSPXir0RtMqorRnQ&#10;QQkAYNCgHYbiSKQSRkte01BSwvLQVh1uEOjAj1Rg8Td0wH/iTs8v3EuP2M/7Z6hDQ7+G3JB2HluP&#10;uC5ryaz5dM4tvoQ7QdcaKnT7gf8ASf8AUj8mv1H4tvobdpmrM+KznHfG/wCpPy1+pfj2+hswXrB4&#10;oZG97XD6E8z6l4X6Ec1zTRwIPbgmm6ltnxQWCubwNUFgtsx2g0QD0WozxHwvII2EFILa06u1OGg5&#10;xcBud4h7Vntxa34aa820+VzY9bRTSsiu2BgecvMbhQ9oXPyevjrHTx+zm4rSfKvkNWMJB3rky6z8&#10;Vm5h/Ex7FN2NIHLaKBtBwCWQTRv3UhhxiSV2xtSvey8aI0vNO0lLKoQIJHReE41Tz1KxIbE+ONpd&#10;6VFMmTMGkA4HaiUYRiArBtzqBVIna4JaXOcGjGqaJtaefbkRZht4KJeq72RVoxBAKBo5FOU7zRvU&#10;Ya+UONJIqAacaJVcmU/SJxHfwF7M7M4qKVwqlnA8MukdC9OTWk11qVw0tkuCWwt2HJWtV5Xuc/lc&#10;R3+txePWtcYWVxdQridQuVHwr2nBPBZKDYQ0tdQgihA4FMmPu/KrQbq4MsL5rdrjUsaQR6Khdunu&#10;7yOXb1dLcq7q3pDQ+nNEY61a511cytj5r3ZnZR4nUG7Yuj1+fbfbr2Y83Frpr0ZCybmeTxPvXa41&#10;/ceCAN4NAS2Vqrr+xu7URTSMLWztD2HcWnYVx+Utsejx64iXpd7sjccDsWW2raVPkq1wI2HauWxZ&#10;t4cTUIgAiox3ICFe6xb2jD4gXrbi4Lsx5eeas7e6jf3h8DHct2ANDj6V6PHw66vO5OXbZAfaytaX&#10;Pwpu3rbyjLwtMmlcFSKXHNJHXIaV2owMjYOc8CSXKdznYoIc0DojtDhtDhsKWVWGiappCiDwcZE8&#10;nM3ENxNErT1nVZWrhnFTgdqybVounNP0vUNdt7S8jMtrIXUYXZauDSR8Kx5drrrmNOKS7YrHXzGM&#10;vJmMFGNe4NHYCurS5kc3JOqOqQdit5pc3KYX5RVwAqQOKnbeTuuaW9jdCDiqQJAOwzSQyNkjcWva&#10;aghB5db6B67jvGNsb5wbO3AEn4u0Lm9j1/OZn3f93Vwex4dL9roQkZSrSKHYQvJvR6OSHzxtaTmb&#10;QbcUjRXX8ZFWMqeLsUzwg3Tba5BbcQsladzmhw9oTlsGIo73ozpa7rW1EL/vQkx+weH2LXXn3nyz&#10;vFrfhQX3lpbkk2V89vBsrQ4etuX3LbX2vrGV9afCku+gupLepjjZct4xOFfU6i219nSstvW2ikut&#10;P1K0dS5tpYab3scB6yFrNtb2rG8dneGWyqsIwD5TUU4owJHcNLlLtMtHVxdDGSe9oXi7d69jXtEh&#10;wc4YCqk8kcuj6OQWR+r+hBOKEL23kw29tUAu3aKdxQKeeKtogIhoCWnckoh9tnBymh7VUqaj/I3D&#10;jTDDtV+UZXWplrbxW/ieKu4qbsqamJpWjOG7xgeGKNYqzogLVgCACACA7R0TpGnnpaxM8DHvkaXu&#10;LgCTmcSvD9re/kr2fX1nhF2zSNLieHx2sYcNjsoWHlW3jEkyAYZvQ1SZAdK74GekowMlthkdi91B&#10;wCYSI4o20oMe1Ikhj2gcEw5z5s3wfc2Fo04MY+ZwHE0aF6fo69LXD7d7RkdMjq9g4kLvjiWt4S4h&#10;g2uIAWe9XpHSb/p621DQ4bGUUfFE1sT97XBoHqXj+dm2XqydMOVX1jdaVfPt52lrmH0EcQuuXyie&#10;y1tp2zwg796w31ayikkZE05z3BZTW0bbSM/qetTPD2QDJGKgyUriBsC7+H15OtcPLz29Ia6V0Aa5&#10;qeS6uWwQR+OZz65nNGLg3ClaLo5uTwmI5uLju1zVj1XrrLy+MNpG2K0t6R20LAAAxuFcN52lZ8Wm&#10;J17q5N839GZmuG125jvXRNWfnIYy5h4R3qsosz2EWtDgMwI3kbFScHZZ43DI2MZBg07D3pYO0TB+&#10;E9rnfqN2mqBIVp9o+8v7e0Z8U8jYx+0QEt9sS0aa5sjrmteV+gXFi2KwabS7jb4JalzXH9MOK8vT&#10;29pevV6e/ra2dHNLrpnX7DUhYPtXunfgwMBc17eLSNy9Cc2m2ucuH8O02xhHgzMfkcKOacpHAjBC&#10;qvdDuORrFjMfhbMyvcTQrPlmdafHcbRS9S6ZPputXNrNQuDi5pGwtd4gfUVrwbzbWMufXx2VYWrJ&#10;qeibOR9xLc5fwmtLK/pGhXne/vMTX5ej6evy0N90bYan4gPl5zslaNp/Saubg9nbTp3jfm4Ndv3Y&#10;/XuktY0V9biLPbn4LmPxMPf930r1OLn13/d5vJwbaqRbMTsM8sMrZY3Fr2mrXDaCg5XVuieuDfwt&#10;sbmTJdt2E/aHFvbxC5vZ9b8k8tfu/wC7p9fn8bi9mwBwzZy6u8navJr04S57QkZh89cACqBIbWlT&#10;jwRkywAMAKlTkHGxu3mg4JZNz7qTzBurfUprSwji5MLiwySNzlzht30AXfw+rLM1w83sWXEYTUb+&#10;W+u33Uga176VDAGjDDY0BehppNZhwb723JelxRXN5FFcSmKEuAe8CpAJpVRyXEzF8dzeru9obS1t&#10;4ogC8Rta1hwIytFAvDvd7HwkfM2rqgPy9hwQQ3vgDa8wEHgapBG+Zh+6dtNqDw4kW3At+c5pa07K&#10;g1K9t5fihm5c404KvEpQZcPjfUbN6MCrATMOU1wdsUlhGumkVe3dtTh5Nxz124FF1BZugPtBLFLo&#10;Ylu6jwmp4q5om7ydkWp4rRlkSCBAGgCQHeOnY5YdCsIQ2hZBGD35ar5/ludrXu8cxrFkIi743ehZ&#10;rLbExuwekpAuuGJoEATnluIBQRImdxp34pgsPJOJqP8AjgmTlHX92LnqedoNWwMZCO/4j717Hq64&#10;0jzfYudkbSmUlafuiq6Y56ttNg+b1uyt/vytJ7galc/Pca2tuKZrr2Vrd68d6TO9XdP22sWhyAC7&#10;jFYpOP6JWnHyeNGHOtL0XXXXL4IrdzSwlr3vFGinaV077692eb8LaTRGW7qTP5so2uOz0Ln25Pof&#10;j9UWXTbA1zMB30VTez5Lxiv1SeDTbciFmR7wRhtofrXTwy7VhzWRkJC6SN82xz3UOO5d86OO9YZk&#10;jyBprXMFUrOzAo3ZXdh2osVptguVmBeNlfCOxKU9tfk3GHF7Q3aSKKmZ+QNEpIoR9rL7aKWi+6Bs&#10;47jq+zAxZE50lf1GFw9qw9nbGla+vrLu7eSwYk4rycPTNulbmFAM2470BwzXoDa9RahDSgbcPLR2&#10;OOYe9etx3Osrzt51pbJ5PwzX4CC0cKJ7REpXmBOLjqSWZux8ULvXGCl6sxoPZudmbXS52+6Eb/2m&#10;U7zMf7oXk+99/wDw9T1Psa2yc0y0JpTauOR05XADJouS9olaRR28EdoK0hVzvrXoH5drtR0llYcX&#10;XFq3HL+kzs7F3+v7Oemzh5/X+dWAXe4TkM0sMrZYnFkjDVrhgQQg3U+j+s26jCLW5IbesHiGzOB9&#10;pvbxC5vZ9ab/AMtfu/7ur1/Y8el7NSHB1D6V5N6PThbWgmjRVGQVkA2+pSMlB7W/CEAl0hIoBjuQ&#10;HBdTzi/uA/4hI7N35ivd4vtjxuXujNFQVbOQqF2WQFG3Y9e7tXT88tzodjK6pc6FmZx3kCi8PlmN&#10;rHs8dzrE7lMBzE1KzaEucAMFIN8w8d6DXMvTuk3ceWe0Y5uzZRdk3sZXWVBk8s+kn+I2paTtyuIC&#10;v8+yPxao7vLHpIHGB3dmKX59vqPxaoOt+XGiTaeYdOj5Fw01Y+pOPA1S19jaXqNuGWMPN0F1RE7l&#10;i35rSaBwK6f7GjnvBsoNd0y40q8NlPTnta10gbjTMK0XTxXymXPzZ1uFYtHOJABABABABAOW8Zln&#10;jiG17g0ek0S2uJlWszY9DxRiOFke5rQ0U7BRfOWvehxrSa0FBxKAPJxJPYEEMjJ9kApgREzyKVpw&#10;AwQRTICTV9K+v3IGTzYmAE0cQPQERNrhWpzuu9ZvLgj82d5HcDQe5e7xzGsjy+S52WWmgASO4CgW&#10;jNfdGwmXqNklachjn17aZfpXF7V/i6vXnV0Z852OK812mnTQl1CT7wlgzcj6jwNTDN6naSPkJJ9C&#10;AprljLaN0rxRrRUqtNbbhO1xMsHreqOuZyGu2HEjYvX4ePEeZycmahBwNuONSStL3LW9DMj6gDgr&#10;iNqbTQkQBz/DnyhRt0aa5ori0khoT4mO2PGxVLlN1wTCKY1pXwpbHo03lu50fVMRbjWOUf2Vz+19&#10;jf1pjZ1wPc7Bzqcdy8zDvyWHNaMPWjAy5N5hwiLqmSQDC4jZJXtplP8AdXo+tc6OPm+5WQ5TCXFw&#10;BFKN3la1iPW9J1e4MeoMt3y28kbGtkjGenLGUh1MRsS499Z0yfJpteqm+Uuq5eS/NwymvuW3nPqx&#10;8L9G+6OhuLTSS2aIxvfIXAOFDSgC8z2rNt+j0vX1s16tRZZi6tADxC5sN8riNwa3DAb08FkT52kE&#10;DxbsNiMG5x1n0W4Ok1LTYvCauntm7uLmD3hd/r+x8bOLn9fPWMIu5wnILiWCZk0TiyRhDmuGBBCD&#10;dR6V6zgu4YI70ZJnHlueKBpduPpXF7nFL/Kd3b63LZ0vZrZLlrcAKLzMO4wbhx2Akp4Mbc5FXHKO&#10;G9LAyN07GAmnp3owVrkXW2ni21qWeMfgXJ5jSNgcfiHrXr+rvnXH0eZ7OuNsqBoONOGK6XPEjT7G&#10;7vblkNtGZJHEDAYCu8qOTeazNXxaXa9HadPhbZadb2gNeRG1leJaKErwt9s217WsxMHM73nw4qFH&#10;G2pOLz6EA7yY/ujZT0IDTxUOwY8dq6WZ0wvdt2cEwQ62cO1TQZfEG7timmjueK7MOKiqcL8xXZur&#10;L3GtC3+6F7Prf448j2vvrMLdzggAgAgAgAgLXpe0N31Dp8AxzTsJ7mnMfYFlz7Y0rbgmd47+1gAr&#10;vXgvZGMNuPcgB46YYJZIMoGJNTx2oyAz12NJ70AGymuyiCLdPlBqcNhVQWOHXF2ZtVupWBoifM8s&#10;bQUDc2C9zjn8Y8re/wAqtLd7W2+csHiqTTBXUxsejNKdHbu1JtWm6bQA7gD/AELy/Z5M3Dv4NMTL&#10;S8mu3HvXK3LbGOHpQCXUpStOwJllW3cZNTTamHOevNRkjcLKEHAZpnDdXYu/1OL5rj9rk+GGXoOA&#10;tzHNDSdhp7cUsqwQmk/asllf8vE3O+ajWtG0urhRTvZOtXpM9FrrHTd3olrZz3LgZLkvD4xiGZaU&#10;Fd5xWPHzTktk+Gu/HeOS35Vk11K+Dl5wYw6obTFbSYZbXIBjDZ4Hx1qQlnqJ2XHQ1xyeorM73Ocy&#10;v6zCFl7M/jW3r3q69Wo2ry3cAoDVAYDzQh/1Vhcj7TXxuP6pBHvXb6t6WOfmnWVlYHVauiuexsun&#10;tWfDpYizEZXGgHauLnn8nVxXokHVpnuoDh2rHDWU781sLyB3qpqfkm2V3nIEYr+kdiV1PK0aXkeJ&#10;xd2bksGXTZTCmwJGcYHgUFKcSgMJ1t0Q0h+p6YwB3xXFs3fxcwD2hdvr+x8bOPn4M9Y58Aa0K7XF&#10;J1WMNw+KFobhlcCD2hZbdW0nV2HT3C60+1nLj+LExzh2uaCvJ36V6WtzEirGCgHoUZWaM4xqdiMg&#10;xNMXNNBhxKMlhktYtIrx5EozN3Aq9OW63onbjl7qk9P2wZQDBbz2tmf4In6HYus7kOtgW5sHkcFn&#10;y8t27r045r2bi2jGUGQ1G2n1rDDXKU18bRgKDgkZLpqjDDvwUmTzHfeG3tQMtrG0DYupBwuy7Gkn&#10;gEEQS/a4UHBLBo8j2AYlSeEZ5rsb6SpqpHB/MVtOrb3tLTX9kL2PX/xx5HtffWYWznBABABABABA&#10;any1iEnV9oD9kPd/ZK5fduON0+p97uOUDYvEy9YAw9yABaN5QRNWj4RU8TtTBDi4oGDZNP6UGga1&#10;efK6TeXINOVE9w7w1acUztIje4jjVk05anaR717keRV5L4LdrBwARvT0dT0eJkGmWsGzJG0Hvpiv&#10;E3udq9XWYiYXNAwFVJm3FyAQQ7emSNcOYAamruCZOedc6JdTyuv7KpeWZJ4t7gN49a7fW55Olc3s&#10;cVvWOeFpaSCKEbQV6TzrC5HVYxTIvYhrqV7k6mVY9NCuuWZ3NkDj3Nx+hZex9lacH3L7rTqe2v2t&#10;0+1AfHG+sspApmGAyn3rn9Xguv8AKtufml6Rl3WknMazMCXNz1GwBdsrmwaJ/DA31KPkZ6NT0BpE&#10;s2pDUHjLBbVyk/aeRT2VXJ7nLieLp9bTrl0UzgbwAvMy7SfmHmtDQcTsTyGa8wIxLo0UwxMMwJd2&#10;OBC6vU2/kx5p0YmzkymtA7sK7q5attNuMsTwTQVquXn1y34aeN9KCcrfTtWc1anYLh0jg57qooX+&#10;nS0oAFnVxdwymmzHgpM8JiAdtdgHEpZMvnNZGZJSGgCriTgAgMtqHmPpFvOYYopLhrTi9lGt9Fdq&#10;6NPV2sz2YbezrKxGuP028u59QsZQxsrg91o9pa9pOBy0q0iuK7ePyk8bHJvZb5Qeh6Rfaw98Vo0f&#10;hAGRzjQAHAKeXeadavi18uzrNixtrYW9uTXkxtjJG8tFF5O1zcvR1mIddICKtGCkzRxw2oMzOaCl&#10;CSlg1VJZmRxIbj2owQM01g8Uni7NyDSYoBmGQd1EDC2iaA3DEjbwQCjlG019wQDM0zWg5RTcCgE1&#10;HH/jikTcWt3HLE2SI52vFWuGyhXVhOT2eT9X3oM29wpi4nuSpo0km3K2nappxGeHu2k9gU4U4X1+&#10;8ydSXUhFPGWU/UwXs8MxpHi+xc71mloxBABABABABAbTymiZJ1Y0v/w4JHDvwH0rj96/w/5dfpz+&#10;Ts75AMAKLxnq4Mul4oPBBmA7EDAueCaDHuQWAOd23AcEAsRg7UEzPmNci36YnjaaOuHsiHpNT7Au&#10;r1Nc7sPYuNXNrJlSwcSAvYjy13BD8xqNrb/5krWkdlVlz7Y1ta8UzXVw1oADRgF4uXqCo49iYERx&#10;KAalDeJagkGd1KgYjigMxrT5y8siw7Sq1uCsZK/0YTP5khq/jQLq4/Yx0c+3FKzt7YzQTOblJbtB&#10;C9Dj5JtHHy8VlRiKNplIO8rRlZ+hTHywnM1xY5zSMNtD9aLJR1hDY3v+EE9yacJDXOiqZDjlytG8&#10;AqauJmi6HNqM42stmnxyEewLLm5ppP1acfF5X9HRLQQ2tuy3gaGRMFGgLytrbc13yYSBLv29u1Th&#10;RTZgP6UBXdTD5jQbtn3WZx+wQ5bcFxvEckzrXOrV2K9PaOH4WlmfG4cVhyzo14r1SxCX7TQcFz5d&#10;CfaWTKiqm019aR5AGsacdtFFhrRjSBTAO4D6Slg0iJrjuqRvRgZY3zK1aaCO302J5bzQZZ6YVbWj&#10;R66rr9Xjlua5vZ5LJiOfxNzvocSV3Vx69z7hG1tGjvJUZaYXvQuus0zVeRK0GG9LY3Sb2ur4T3VK&#10;y9nj8tc/Rpwcnjtj6upSVG6p3LzcPQJAO1zTXt2JWGAiqc2WldpqjxPJuWBzgWsNK79vvRgZMujf&#10;EyhdmpxoiwGSwu27ErDyONzQcBs3D61OBlLa92UVwaNyWAS6WuAqjANOdX9LsCMAOW77g/oRgLfy&#10;71Vt50vZhhJkhYI5O8Lr5JjaxlxXOsaSSQtFXk9gChqUyCaQAgZQUhk4bFjBWQ+gJYGRZI2jwNA7&#10;TtSwMvO/XTxLrl5IDmHPkGYfrFe1x/ZHjcv3Vmk2YIAIAIAIAIDd+TxYOp5s235Z9P6zVxe99k/d&#10;2+j91dfmfDTgTsC8h6qK+KR58AoOJSANs3A1JLigsnRHTaKAJARcA6gFe1BAMxPBMMF5r3Xh02zr&#10;8T3yuH6oAHvXoejO9cft3phlNPZ+KzgMV6Uee0nSVv8AMdSwV+GFrpD6BguT29saur1p1dLJaF5T&#10;vNOlA2exPIMueTs9iAaeBiScUZCNIWgGm/egKjUIBIS4BEoUV3aYHBVKixRXUDSTmxXVpsysVdzN&#10;Bb0zMzV2N7e1dXHLWHJcRTvkD5XPcCcxrRdcjitL+ZkPhZRgO5uCdOdVppOjwTSB9w8PG3IDt7yu&#10;Xl5rOkdOnFPlsrcxxRNjjaGsaKBowC4Lm11w+2TYpwY+YngCMppjh2o8Sypdc6jtrcSWZaXukYQ4&#10;7gHAhdHDwW9WPJzSdGPtuUDUzBg7QfoC77HHNotbW+06JxyOdNJT4iMrR3A4lZcnHbGmm8lWVvIy&#10;RgkaatO9cO0suHbr1Wdm9rSK4qPJWF7aSOcAB4exPJYWMXLaKVx9qrBHg/cME/Esud+Z1q8albXW&#10;2OSLl14OY4n/AMS7PW7WOX2PqxrHFuzCuHoXRXPrSi9LC7RwNe+eNrPjLmhtOJOCL2TO8d4ZUMaD&#10;toKntovJ8Xq5Ky47Mx3HcngZBzK/EapGJwIbwCWDyhzvYNmJ4IwMorwXYvNOwJHk0JSDQJWDKUzO&#10;80OI3kYpYA3McTQtIaOG9LBlNY/AMbQepGDCsldjfiy1qeCWAzHlv1lZ6LNNZ6gS20mcHCQCuV2z&#10;Fejy8dvWOHh5fHpXVrXrPpKeghvocx+84A+1YXSz4dE5JflYs1WxlFILiN+FcwcCosVLC8HE0cD+&#10;kSFNVCuTEGeJ4OCkZeZuqwW6ncs/58p9GY0Xt6/bHj7/AHVRIQCACACACACA2XlVE+TqoBpIaIJC&#10;+nDBcfvfZ/y7PS+92llsxuwY8V471cnAxo2n0IA8RsGCBgRbHSrjXuQDT2trUNp3pUCDeKA5P5j3&#10;In6pbCDVttC1vcXEuK9b09caZeb7W3XCusBQvdwFF2uVrugGD528uT9lrWNPea/QvN93btHd6uvd&#10;snzj0dq892YNOnHHbsTBp052JEZkkJ3pkZe9ARpqkY+hAVd2wkFOFWfvIMTXBb6bM7FbcaQyZpzE&#10;9hXRrz4RtxZV7+niCaPrwC3ntMP60Kj0TKcTVK+xlevDIsbS0MJGXCiw33yuaLu3qWiu1Z5XNT+R&#10;280CMjA6Fv1oyMCOXa6qXkPFR61oUV5MJ2kg0ph2LXi9m69GW/BNlR/teYmjZdvELont/oyvqfqf&#10;h6TuD8UtBvyjFF9r9Dnqz6r600XkwtjFQ1vHauLfe7XLq11kmEyK2ZERQVKytqsJcb3N2nKESlhI&#10;jvWMIC112TdTvzznDA0W2u0RdVVrbtPubR8N7V0e1tPiBG8Fba7yMttcxzS6jjjuHticXRg+BzhQ&#10;kdq7NbmOLbXFNVTLLZ9CdLT3N5HqV0wtt4TmhaRi92404Bc3NydMR1cHF1zXTmx0xOPFceHYBzVo&#10;RQIwCXOokDEpc44mgQEWZzRgz1qcHlGLXF22tU8Hk6y3q4F1QOARg0qNgYPCKA7lODgwKd6WDyFA&#10;Tsqlgx07AkTj7YzzQDsOwr2MPIOm3FVWCyNnzMeMUz4yNha4hK6w5tUuDX+pbanJ1GYDgXZvfVZ3&#10;h1vwucu0+VnbeYvWNuADcNmA3SMH0UWd9bVpPY2ZnVbi81C6luZmtD5XFzg3AVJqumXEww2mblAd&#10;A8fZPanlPiTkoMQUZLxEWt3Vr2oGCSCE04EgAgOi+TNm92rXt5lJbFCIx3vdX/wrg9/bpI7/AEde&#10;trrhw+I/sheW9EWJ2CiDE1pJ496MDJyg3lCcm3gIsBh5IU4NxDW7n5zqXUbitQZixp7GeEe5e5wa&#10;40keTzXO1SrXw27ncT7lt8Mo2XRTDHpcku+aQmvYBReP7m2d3p+tMar0vJx3dq5m5ONEFkk1Hb7E&#10;A2SRtGG6iAafIB9KAae4HYQOCAgzV8RPi4JkqLpjS4uI7lUpIpcNgxKuQE8ku+L1BPyLBTbdo3I8&#10;hgttrjw70ZGDzA+PZ8PFPIO5z/SgE5zWgr3pZBbCanGo4IIboy9uDcU8AuDTicXK4VS2xMY2jRXt&#10;3KiKMRIq7BqWBkgsb8LQpup5Nut3lpLsBxU2GS20e7EVy0UXoeA5E7XbczaI8qMI17bBzC0ildqf&#10;nS8VYdFsicYg48Sr/Pt9S/HCodEsQ4FsDAa4GgRebe/InHrPhrdDEkTQyvh2AKuO0bSLkyBmG13F&#10;dCDUkwriUsA064G6iWAYklL/AAtBcSjxBDbKQ/mbOARYZ8RUFGgCnBTgwDAD2oBWSlKmiSsjEQ27&#10;QkAfg00U2DJukn0pYPLkpcY3YjwDYvasePKc5gpXcUgGcFAHUFBhgkAytKQDlsKDJNvGdoQRBsYX&#10;Y0QZDtNjOxANu0wbgD3/ANCOpYhB07iz1E/SjNGI1/RXVtt03aTWzrR8hnfnfICK4CgC4/Y4dt7l&#10;1cHNNJhsLbzN6el/OMkJO3M0/QuW+rvHVPZ1q3tur+nrmgivY6n7JIHvWV4tp8LnLrflYM1C0kH4&#10;czXDsIWdi8wH3AA8JQZl928DEgBI5EG/1NkNrNLXBjHOJ7hVGvW4G1xHFLNzpC+V3xPcXE9pNV78&#10;jxdrmrmuS1A3096Nhq6DoFuYdItmUynJmP7WK8Pnud69bjmNYsKNGO08d6yUSXIBp7+CAZe8Db7U&#10;BGdMPWgGHzMafEalPARpZZHghuA3p4CunizE5jXsVSkQ2EbAME8kVka1ICc9jezsTgIMrj8Ip3pg&#10;Gsc7EuqmQ3NIwG1OAuJk78Gj0lMJ8FkAM0h+gJZGEkZA3wtr27k4VG0b3O+paSppxskVaAVKoiuQ&#10;+Q5nYDggH47VoGAp2lKg78o1wxxSPIfKMaPhw7UvA/I2+EbkeAyr7u1JcpvGqVG+QftAw7VP4zyd&#10;jtiDgNm9VNRlY2jS1wK01iKt2tzjZXtW8Z0h1lCRVw2+hARJNPZzBlecm8FMHxHHGMrBQJUySCkY&#10;2xsJALu8BLAKy1NG4dqVhklo2kKMAQA2AJKyMtbWhx7EiCh4f8cEYDkrow8L1pXlWI7mOiJO1p3J&#10;kRnocNiVMYlQMFB/akAD0GVzEEUJAgyg8IBQkFEAA8FAKzBACrSgElrDuQCHQQnGgSwBxiaI1hnk&#10;jI+64hTdJfhU3sT4Nd6ht6CO+eQNz/EstvX0vw0nNtE636w1trx8xllbv2grDf09fhrr7V+Vxrur&#10;xy9I3N3HhzWiMdhccpC5uHis5ZK6OTkzplgtPHhA9C9h5lXUjC+SKIbXODVPJcTK9JmulR0ZExgw&#10;DGgD0Ci8C9XrQWauFUAlzmgbUgjSTBowPpKeAgzXQB2pyFlHL5XbTQFPAARtGJqTxQCJDTBAQ5XO&#10;rgE4DBleDQ+xPBCJed9OwbUwDWDadqMgsABIFMjd9nZ2phIit2g1ecw4nYjJJTHAYMb6dyDKBNav&#10;NTw3JyEdBzfC2vuVEU2FzviPoCrIwkRwhvwj0p5LB6kjRWvcnKSRGMKvKrBF5z9nZxVyEVg5VIAM&#10;Iyk7Cq8SyivtSTUetLxPJLrVtKHH3JeA8jZt31+hT4H5JVtbkEFyqalasQ6jcFeEkFrianamADAT&#10;SiRj5QG70oGSHsB2D0pDInN3Ad6VihHKB9CgEULj3pYAZaDh2b0YMg0Aw9aWBkjMe1LAcjhnqvSe&#10;YfIDgqlLCLNAWkuCfcjAIJI2HgpwodUAYKAGYJGGcDejIwHOHFGR40XzDeKMn40BdM+8mWDjZwd6&#10;MlgoTDilkD5qAHMxTBbZEAsSJUDL8ClRAv79w6bbaZvzLoup2NbX3lY6af8A9M/o123/AIYMaS3M&#10;Wd/uXSxrQ6TFz9atW7Q1+c9zcVzeztjWujg1/lG9Obb7F4z0SJHlo2bcMEBFkldmygY8E8AxJG52&#10;L3UHtTCO5kQNQKkb0QEZ21wGKAIk7XGgCMAzJdRtrlGY8UQZRZZHvO3DgEyNZUwVlpigFCF5IIwH&#10;alkHOTlb2/ed9SMg5FGf1j94oCQIxWrjWm7cgFhkj9mA3Jg6yANxfj37EZGDvMaRRozDswCqAZkm&#10;aPhA7BtVQsJMLTlq4UKuRNp8OFAB61cLAVrht7UwW3bQ7CmR5pDRgMeKuEHidt9SoEuNN2CqFRCh&#10;2qiLa0EVAQDjGGuxBZSWtAAG1IisnqQBHKNmKWDyS5pO3FGDlJLCcNgSoJdgMFNioaOJ21PBGAOh&#10;4USwYsgPZVLAEGtpXBGALlP9tVIcUiqu+POqXFmVEfdly+JVCqsueXmOSuZFES9N/hePz/MruyUW&#10;G/l8NdfH5Tr/AP2x8k75XnfMVFM1KUWc/Jnq1ngoTy82+nateqp4nP8AS5e3tqp6qniL8HsR1P8A&#10;iX+BlObLTel1O4wrJcmc8v4dy6ZnHV52+M9E/QPkf4iz56vJoacM1MKrLn8vH+LTgxnq0Nx/tf8A&#10;Sr+j/SuLX8rqvgrp/wCDY8nm+xba/kZ3wRXcqvgz9laLWZZ3BIzqplFwW3PRURfjoUBX3vNpHm/L&#10;q7LwrhVHGN1rpGWje5UTSdLU/jWPxZHZFxe5nxdfrd2z8eV/3ty8t3GZs/yozbOzb7UBHj5VMc1d&#10;9aoAn8vHl5fpQEKX9OqYNurQ5NqYRZc9fHWvsQRvwpGSMtUyGa0NEGXHk/8AqgjpzfZ9PFIDj5df&#10;FXN+kgJGNMEzLj5f2tvakD+7woAzTft3VTBQy1HFVCOim7b2rWJpba08XHDgqBRzZhwVElR5aYIh&#10;FHNXCioim09KuA5jT3KiMPrmFdiqJpzw07EwUMn1UTB9lMKIKpEWX0pEDq18Xo4IBJ24IA8KGiRm&#10;31xSNEnz08dabqIgCOtE+hnPHTsUmArU120SoCLlVw29qmmkeD2KSf/ZUEsBAi0AFAAGAAgAAAAh&#10;ACsQ28AKAQAAFAIAABMAAAAAAAAAAAAAAAAAAAAAAFtDb250ZW50X1R5cGVzXS54bWxQSwECLQAU&#10;AAYACAAAACEAOP0h/9YAAACUAQAACwAAAAAAAAAAAAAAAAA7AQAAX3JlbHMvLnJlbHNQSwECLQAU&#10;AAYACAAAACEAJbyDlvwRAAA6qAAADgAAAAAAAAAAAAAAAAA6AgAAZHJzL2Uyb0RvYy54bWxQSwEC&#10;LQAUAAYACAAAACEAN53BGLoAAAAhAQAAGQAAAAAAAAAAAAAAAABiFAAAZHJzL19yZWxzL2Uyb0Rv&#10;Yy54bWwucmVsc1BLAQItABQABgAIAAAAIQDj/y+A2wAAAAcBAAAPAAAAAAAAAAAAAAAAAFMVAABk&#10;cnMvZG93bnJldi54bWxQSwECLQAKAAAAAAAAACEAIDCCfT/1AAA/9QAAFAAAAAAAAAAAAAAAAABb&#10;FgAAZHJzL21lZGlhL2ltYWdlMS5qcGdQSwUGAAAAAAYABgB8AQAAzAsBAAAA&#10;">
              <v:rect id="Freeform 19" o:spid="_x0000_s1027" style="position:absolute;left:17221;top:304;width:78736;height:21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nbSwwAAANoAAAAPAAAAZHJzL2Rvd25yZXYueG1sRI9BSwMx&#10;FITvgv8hPMGbzbZgKWvTIlJF8NKu4vmxedksbl62m9d29debQqHHYWa+YZbrMXTqSENqIxuYTgpQ&#10;xHW0LTcGvj5fHxagkiBb7CKTgV9KsF7d3iyxtPHEOzpW0qgM4VSiAS/Sl1qn2lPANIk9cfZcHAJK&#10;lkOj7YCnDA+dnhXFXAdsOS947OnFU/1THYIB9/f49uHa/V6qzdZ9u2nhvWyMub8bn59ACY1yDV/a&#10;79bAHM5X8g3Qq38AAAD//wMAUEsBAi0AFAAGAAgAAAAhANvh9svuAAAAhQEAABMAAAAAAAAAAAAA&#10;AAAAAAAAAFtDb250ZW50X1R5cGVzXS54bWxQSwECLQAUAAYACAAAACEAWvQsW78AAAAVAQAACwAA&#10;AAAAAAAAAAAAAAAfAQAAX3JlbHMvLnJlbHNQSwECLQAUAAYACAAAACEAxOp20sMAAADaAAAADwAA&#10;AAAAAAAAAAAAAAAHAgAAZHJzL2Rvd25yZXYueG1sUEsFBgAAAAADAAMAtwAAAPcCAAAAAA==&#10;" fillcolor="#335b74 [3215]" stroked="f" strokeweight=".235mm">
                <v:textbox>
                  <w:txbxContent>
                    <w:p w:rsidR="00E81885" w:rsidRDefault="00E81885" w:rsidP="00E81885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2407;top:1524;width:33147;height:20034;visibility:visible;mso-wrap-style:square;v-text-anchor:middle" coordsize="3315255,200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bRWwgAAANsAAAAPAAAAZHJzL2Rvd25yZXYueG1sRE9LawIx&#10;EL4L/ocwBS+iWT0UuxqlCLbSS32h9jZsprvBZLJsUt3++0YQepuP7zmzReusuFITjGcFo2EGgrjw&#10;2nCp4LBfDSYgQkTWaD2Tgl8KsJh3OzPMtb/xlq67WIoUwiFHBVWMdS5lKCpyGIa+Jk7ct28cxgSb&#10;UuoGbyncWTnOsmfp0HBqqLCmZUXFZffjFHy2/dPXeXN4D+ZD2/XxbWQyb5XqPbWvUxCR2vgvfrjX&#10;Os1/gfsv6QA5/wMAAP//AwBQSwECLQAUAAYACAAAACEA2+H2y+4AAACFAQAAEwAAAAAAAAAAAAAA&#10;AAAAAAAAW0NvbnRlbnRfVHlwZXNdLnhtbFBLAQItABQABgAIAAAAIQBa9CxbvwAAABUBAAALAAAA&#10;AAAAAAAAAAAAAB8BAABfcmVscy8ucmVsc1BLAQItABQABgAIAAAAIQA2qbRWwgAAANsAAAAPAAAA&#10;AAAAAAAAAAAAAAcCAABkcnMvZG93bnJldi54bWxQSwUGAAAAAAMAAwC3AAAA9gIAAAAA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597166,0;3314700,0;3314700,2003425;911163,2003425;0,969800;597166,0" o:connectangles="0,0,0,0,0,0"/>
              </v:shape>
              <v:group id="Group 9" o:spid="_x0000_s1029" style="position:absolute;left:55930;top:1447;width:18064;height:19850" coordorigin="345" coordsize="18067,1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kcBwwAAANsAAAAPAAAAZHJzL2Rvd25yZXYueG1sRI9Ba8JA&#10;EIXvBf/DMkJvdaNCKNE1BEXoQWhrBK9DdkyC2dmQ3Wry7zuHQm8zvDfvfbPNR9epBw2h9WxguUhA&#10;EVfetlwbuJTHt3dQISJb7DyTgYkC5LvZyxYz65/8TY9zrJWEcMjQQBNjn2kdqoYchoXviUW7+cFh&#10;lHWotR3wKeGu06skSbXDlqWhwZ72DVX3848zcDpe64MuyvtUfaX2c92W0ZUHY17nY7EBFWmM/+a/&#10;6w8r+EIvv8gAevcLAAD//wMAUEsBAi0AFAAGAAgAAAAhANvh9svuAAAAhQEAABMAAAAAAAAAAAAA&#10;AAAAAAAAAFtDb250ZW50X1R5cGVzXS54bWxQSwECLQAUAAYACAAAACEAWvQsW78AAAAVAQAACwAA&#10;AAAAAAAAAAAAAAAfAQAAX3JlbHMvLnJlbHNQSwECLQAUAAYACAAAACEAQ6pHAcMAAADbAAAADwAA&#10;AAAAAAAAAAAAAAAHAgAAZHJzL2Rvd25yZXYueG1sUEsFBgAAAAADAAMAtwAAAPcC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s9wAAAANsAAAAPAAAAZHJzL2Rvd25yZXYueG1sRE/bagIx&#10;EH0v+A9hCn2rWRUW2RqlLRRWRMHLBwzJNLt0M1mTqNu/N0Khb3M411msBteJK4XYelYwGRcgiLU3&#10;LVsFp+PX6xxETMgGO8+k4JcirJajpwVWxt94T9dDsiKHcKxQQZNSX0kZdUMO49j3xJn79sFhyjBY&#10;aQLecrjr5LQoSumw5dzQYE+fDemfw8UpWOM5uFJ/lNt6ZuuNvexmGndKvTwP728gEg3pX/znrk2e&#10;P4HHL/kAubwDAAD//wMAUEsBAi0AFAAGAAgAAAAhANvh9svuAAAAhQEAABMAAAAAAAAAAAAAAAAA&#10;AAAAAFtDb250ZW50X1R5cGVzXS54bWxQSwECLQAUAAYACAAAACEAWvQsW78AAAAVAQAACwAAAAAA&#10;AAAAAAAAAAAfAQAAX3JlbHMvLnJlbHNQSwECLQAUAAYACAAAACEAr5nrPcAAAADbAAAADwAAAAAA&#10;AAAAAAAAAAAHAgAAZHJzL2Rvd25yZXYueG1sUEsFBgAAAAADAAMAtwAAAPQCAAAAAA==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6" o:spid="_x0000_s1032" style="position:absolute;left:86639;top:1981;width:18673;height:19671;rotation:180" coordorigin="" coordsize="18675,1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zU2vwAAANsAAAAPAAAAZHJzL2Rvd25yZXYueG1sRE9Li8Iw&#10;EL4L+x/CLOxNU10VqUaRBbEnwQd4HZqxqTaTkmS1++83guBtPr7nLFadbcSdfKgdKxgOMhDEpdM1&#10;VwpOx01/BiJEZI2NY1LwRwFWy4/eAnPtHryn+yFWIoVwyFGBibHNpQylIYth4FrixF2ctxgT9JXU&#10;Hh8p3DZylGVTabHm1GCwpR9D5e3waxXocfg+UVGs/Wh3PU7qydZUl7NSX5/deg4iUhff4pe70Gn+&#10;FJ6/pAPk8h8AAP//AwBQSwECLQAUAAYACAAAACEA2+H2y+4AAACFAQAAEwAAAAAAAAAAAAAAAAAA&#10;AAAAW0NvbnRlbnRfVHlwZXNdLnhtbFBLAQItABQABgAIAAAAIQBa9CxbvwAAABUBAAALAAAAAAAA&#10;AAAAAAAAAB8BAABfcmVscy8ucmVsc1BLAQItABQABgAIAAAAIQAWqzU2vwAAANsAAAAPAAAAAAAA&#10;AAAAAAAAAAcCAABkcnMvZG93bnJldi54bWxQSwUGAAAAAAMAAwC3AAAA8wIAAAAA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40ivwAAANsAAAAPAAAAZHJzL2Rvd25yZXYueG1sRE/fa8Iw&#10;EH4X/B/CDfam6WQ46YwyhaJ7bBV8PZpbU5ZcShNr/e/NQNjbfXw/b70dnRUD9aH1rOBtnoEgrr1u&#10;uVFwPhWzFYgQkTVaz6TgTgG2m+lkjbn2Ny5pqGIjUgiHHBWYGLtcylAbchjmviNO3I/vHcYE+0bq&#10;Hm8p3Fm5yLKldNhyajDY0d5Q/VtdnYLC+HI4rL7Hgt7Le7Xb20u8WqVeX8avTxCRxvgvfrqPOs3/&#10;gL9f0gFy8wAAAP//AwBQSwECLQAUAAYACAAAACEA2+H2y+4AAACFAQAAEwAAAAAAAAAAAAAAAAAA&#10;AAAAW0NvbnRlbnRfVHlwZXNdLnhtbFBLAQItABQABgAIAAAAIQBa9CxbvwAAABUBAAALAAAAAAAA&#10;AAAAAAAAAB8BAABfcmVscy8ucmVsc1BLAQItABQABgAIAAAAIQAp340ivwAAANsAAAAPAAAAAAAA&#10;AAAAAAAAAAcCAABkcnMvZG93bnJldi54bWxQSwUGAAAAAAMAAwC3AAAA8wIAAAAA&#10;" path="m,1167498l728456,r531562,180603l181009,1868187,,1167498xe" fillcolor="#1cade4 [3204]" stroked="f" strokeweight="1pt">
                  <v:fill color2="#1c6194 [240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I/twwAAANsAAAAPAAAAZHJzL2Rvd25yZXYueG1sRI9Ba8JA&#10;FITvQv/D8gq9mU0TWkp0E6SgSHtS68HbM/tMgtm3YXdr0n/fLQg9DjPzDbOsJtOLGznfWVbwnKQg&#10;iGurO24UfB3W8zcQPiBr7C2Tgh/yUJUPsyUW2o68o9s+NCJC2BeooA1hKKT0dUsGfWIH4uhdrDMY&#10;onSN1A7HCDe9zNL0VRrsOC60ONB7S/V1/20UbCnnPP84vZw357F3nz6k01Er9fQ4rRYgAk3hP3xv&#10;b7WCLIO/L/EHyPIXAAD//wMAUEsBAi0AFAAGAAgAAAAhANvh9svuAAAAhQEAABMAAAAAAAAAAAAA&#10;AAAAAAAAAFtDb250ZW50X1R5cGVzXS54bWxQSwECLQAUAAYACAAAACEAWvQsW78AAAAVAQAACwAA&#10;AAAAAAAAAAAAAAAfAQAAX3JlbHMvLnJlbHNQSwECLQAUAAYACAAAACEAO+SP7cMAAADbAAAADwAA&#10;AAAAAAAAAAAAAAAHAgAAZHJzL2Rvd25yZXYueG1sUEsFBgAAAAADAAMAtwAAAPcCAAAAAA=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4;height:26918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H22xAAAANsAAAAPAAAAZHJzL2Rvd25yZXYueG1sRI9BawIx&#10;FITvgv8hPMGbZhWxZTWKiIKCFapb8fjYvO4u3bwsSdT13zdCocdhZr5h5svW1OJOzleWFYyGCQji&#10;3OqKCwXZeTt4B+EDssbaMil4koflotuZY6rtgz/pfgqFiBD2KSooQ2hSKX1ekkE/tA1x9L6tMxii&#10;dIXUDh8Rbmo5TpKpNFhxXCixoXVJ+c/pZhTg8dLkb5v96OOarZ7eHbLr+StRqt9rVzMQgdrwH/5r&#10;77SC8QReX+IPkItfAAAA//8DAFBLAQItABQABgAIAAAAIQDb4fbL7gAAAIUBAAATAAAAAAAAAAAA&#10;AAAAAAAAAABbQ29udGVudF9UeXBlc10ueG1sUEsBAi0AFAAGAAgAAAAhAFr0LFu/AAAAFQEAAAsA&#10;AAAAAAAAAAAAAAAAHwEAAF9yZWxzLy5yZWxzUEsBAi0AFAAGAAgAAAAhAJDofbbEAAAA2wAAAA8A&#10;AAAAAAAAAAAAAAAABwIAAGRycy9kb3ducmV2LnhtbFBLBQYAAAAAAwADALcAAAD4Ag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8138;1282352,0;2404450,15196;753995,2691857;0,1918138" o:connectangles="0,0,0,0,0"/>
              </v:shape>
              <v:rect id="Rectangle 25" o:spid="_x0000_s1036" style="position:absolute;left:17373;top:20878;width:78063;height:2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g8OxQAAANsAAAAPAAAAZHJzL2Rvd25yZXYueG1sRI9Ba8JA&#10;FITvQv/D8gq96SYBg6Su0pamVBDBtPT8yD6TtNm3Ibsm6b93BcHjMDPfMOvtZFoxUO8aywriRQSC&#10;uLS64UrB91c+X4FwHllja5kU/JOD7eZhtsZM25GPNBS+EgHCLkMFtfddJqUrazLoFrYjDt7J9gZ9&#10;kH0ldY9jgJtWJlGUSoMNh4UaO3qrqfwrzkbBzv7+yP1HMZTp62l5PK/yw3seK/X0OL08g/A0+Xv4&#10;1v7UCpIlXL+EHyA3FwAAAP//AwBQSwECLQAUAAYACAAAACEA2+H2y+4AAACFAQAAEwAAAAAAAAAA&#10;AAAAAAAAAAAAW0NvbnRlbnRfVHlwZXNdLnhtbFBLAQItABQABgAIAAAAIQBa9CxbvwAAABUBAAAL&#10;AAAAAAAAAAAAAAAAAB8BAABfcmVscy8ucmVsc1BLAQItABQABgAIAAAAIQBTXg8OxQAAANsAAAAP&#10;AAAAAAAAAAAAAAAAAAcCAABkcnMvZG93bnJldi54bWxQSwUGAAAAAAMAAwC3AAAA+QIAAAAA&#10;" fillcolor="#1cade4 [3204]" stroked="f" strokeweight="1pt">
                <v:fill color2="#1481ab [2404]" rotate="t" angle="270" colors="0 #1cade4;62259f #1482ac" focus="100%" type="gradient"/>
              </v:rect>
              <v:rect id="Rectangle 26" o:spid="_x0000_s1037" style="position:absolute;left:17602;top:97688;width:78063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F5wwAAANsAAAAPAAAAZHJzL2Rvd25yZXYueG1sRI9Ba8JA&#10;FITvgv9heYI33SgYJLpKFSMWpGAqPT+yzyRt9m3IrjH++65Q6HGYmW+Y9bY3teiodZVlBbNpBII4&#10;t7riQsH1M50sQTiPrLG2TAqe5GC7GQ7WmGj74At1mS9EgLBLUEHpfZNI6fKSDLqpbYiDd7OtQR9k&#10;W0jd4iPATS3nURRLgxWHhRIb2peU/2R3o+Ddfn/J8zHr8nh3W1zuy/TjkM6UGo/6txUIT73/D/+1&#10;T1rBPIbXl/AD5OYXAAD//wMAUEsBAi0AFAAGAAgAAAAhANvh9svuAAAAhQEAABMAAAAAAAAAAAAA&#10;AAAAAAAAAFtDb250ZW50X1R5cGVzXS54bWxQSwECLQAUAAYACAAAACEAWvQsW78AAAAVAQAACwAA&#10;AAAAAAAAAAAAAAAfAQAAX3JlbHMvLnJlbHNQSwECLQAUAAYACAAAACEAo4yRecMAAADbAAAADwAA&#10;AAAAAAAAAAAAAAAHAgAAZHJzL2Rvd25yZXYueG1sUEsFBgAAAAADAAMAtwAAAPcCAAAAAA=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D4BA4"/>
    <w:multiLevelType w:val="hybridMultilevel"/>
    <w:tmpl w:val="2570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480469">
    <w:abstractNumId w:val="0"/>
  </w:num>
  <w:num w:numId="2" w16cid:durableId="1612978430">
    <w:abstractNumId w:val="1"/>
  </w:num>
  <w:num w:numId="3" w16cid:durableId="1017662467">
    <w:abstractNumId w:val="3"/>
  </w:num>
  <w:num w:numId="4" w16cid:durableId="219832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E7B"/>
    <w:rsid w:val="0001495E"/>
    <w:rsid w:val="0001626D"/>
    <w:rsid w:val="00034780"/>
    <w:rsid w:val="000655CA"/>
    <w:rsid w:val="000930B5"/>
    <w:rsid w:val="000C1FB3"/>
    <w:rsid w:val="001A0D9F"/>
    <w:rsid w:val="001C613E"/>
    <w:rsid w:val="002E6287"/>
    <w:rsid w:val="003C520B"/>
    <w:rsid w:val="00400A51"/>
    <w:rsid w:val="0045130A"/>
    <w:rsid w:val="004B13B1"/>
    <w:rsid w:val="004D25EA"/>
    <w:rsid w:val="00524B92"/>
    <w:rsid w:val="00560F76"/>
    <w:rsid w:val="0058317D"/>
    <w:rsid w:val="005A373D"/>
    <w:rsid w:val="005B66C7"/>
    <w:rsid w:val="00615875"/>
    <w:rsid w:val="00615B47"/>
    <w:rsid w:val="0065544D"/>
    <w:rsid w:val="0066165A"/>
    <w:rsid w:val="007038AD"/>
    <w:rsid w:val="007520BE"/>
    <w:rsid w:val="007C1507"/>
    <w:rsid w:val="007E4B15"/>
    <w:rsid w:val="007F010F"/>
    <w:rsid w:val="007F652F"/>
    <w:rsid w:val="008245E5"/>
    <w:rsid w:val="0083254E"/>
    <w:rsid w:val="008962D9"/>
    <w:rsid w:val="00963ED1"/>
    <w:rsid w:val="00965E74"/>
    <w:rsid w:val="00A448C1"/>
    <w:rsid w:val="00AA7AA0"/>
    <w:rsid w:val="00AE735A"/>
    <w:rsid w:val="00B2198A"/>
    <w:rsid w:val="00B35511"/>
    <w:rsid w:val="00BD331F"/>
    <w:rsid w:val="00CA6B4F"/>
    <w:rsid w:val="00D45644"/>
    <w:rsid w:val="00DA4A43"/>
    <w:rsid w:val="00E37225"/>
    <w:rsid w:val="00E81885"/>
    <w:rsid w:val="00EE7E7B"/>
    <w:rsid w:val="00F80989"/>
    <w:rsid w:val="00F814ED"/>
    <w:rsid w:val="00FD1900"/>
    <w:rsid w:val="00FE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B5144"/>
  <w15:chartTrackingRefBased/>
  <w15:docId w15:val="{C0B185A3-8675-410A-B6D6-F363B218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B15"/>
    <w:pPr>
      <w:spacing w:before="40" w:after="4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1CADE4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B2198A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B2198A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1CADE4" w:themeColor="accen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7E4B15"/>
    <w:rPr>
      <w:rFonts w:asciiTheme="majorHAnsi" w:eastAsiaTheme="majorEastAsia" w:hAnsiTheme="majorHAnsi" w:cstheme="majorBidi"/>
      <w:color w:val="1CADE4" w:themeColor="accent1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4B15"/>
    <w:rPr>
      <w:color w:val="1CADE4" w:themeColor="accent1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unhideWhenUsed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Cs w:val="21"/>
    </w:rPr>
  </w:style>
  <w:style w:type="table" w:styleId="ListTable6Colorful">
    <w:name w:val="List Table 6 Colorful"/>
    <w:basedOn w:val="TableNormal"/>
    <w:uiPriority w:val="51"/>
    <w:rsid w:val="00400A51"/>
    <w:pPr>
      <w:spacing w:before="100" w:after="10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semiHidden/>
    <w:rsid w:val="00E8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B15"/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B2198A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7F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kurbae\AppData\Roaming\Microsoft\Templates\Board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7F10F418004C3294B60C29F49DD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FE03A-C9D9-4847-BD36-2A94F4EF8C76}"/>
      </w:docPartPr>
      <w:docPartBody>
        <w:p w:rsidR="00441B45" w:rsidRDefault="0055046C">
          <w:pPr>
            <w:pStyle w:val="917F10F418004C3294B60C29F49DD2E2"/>
          </w:pPr>
          <w:r w:rsidRPr="00B2198A">
            <w:t>Board members</w:t>
          </w:r>
        </w:p>
      </w:docPartBody>
    </w:docPart>
    <w:docPart>
      <w:docPartPr>
        <w:name w:val="CBBE6D678F614CD28CF3B22EAC57A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836C9-FAD1-403B-8FA7-5ABCEEA15D62}"/>
      </w:docPartPr>
      <w:docPartBody>
        <w:p w:rsidR="00441B45" w:rsidRDefault="0055046C">
          <w:pPr>
            <w:pStyle w:val="CBBE6D678F614CD28CF3B22EAC57AE7B"/>
          </w:pPr>
          <w:r w:rsidRPr="007E4B15">
            <w:rPr>
              <w:b/>
              <w:color w:val="FFFFFF" w:themeColor="background1"/>
              <w:sz w:val="18"/>
            </w:rPr>
            <w:t>Time</w:t>
          </w:r>
        </w:p>
      </w:docPartBody>
    </w:docPart>
    <w:docPart>
      <w:docPartPr>
        <w:name w:val="A0F0A99FF2C54D84A299F9625D18F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37179-6D25-4056-B962-9A142483E285}"/>
      </w:docPartPr>
      <w:docPartBody>
        <w:p w:rsidR="00441B45" w:rsidRDefault="0055046C">
          <w:pPr>
            <w:pStyle w:val="A0F0A99FF2C54D84A299F9625D18F274"/>
          </w:pPr>
          <w:r w:rsidRPr="007E4B15">
            <w:rPr>
              <w:b/>
              <w:color w:val="FFFFFF" w:themeColor="background1"/>
              <w:sz w:val="18"/>
            </w:rPr>
            <w:t>Item</w:t>
          </w:r>
        </w:p>
      </w:docPartBody>
    </w:docPart>
    <w:docPart>
      <w:docPartPr>
        <w:name w:val="70E8B606F04D49C0800FA17627B1C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AFBC3-FE20-4672-A215-7B35C1EB6A1C}"/>
      </w:docPartPr>
      <w:docPartBody>
        <w:p w:rsidR="00441B45" w:rsidRDefault="0055046C">
          <w:pPr>
            <w:pStyle w:val="70E8B606F04D49C0800FA17627B1C5C9"/>
          </w:pPr>
          <w:r w:rsidRPr="007E4B15">
            <w:rPr>
              <w:b/>
              <w:color w:val="FFFFFF" w:themeColor="background1"/>
              <w:sz w:val="18"/>
            </w:rPr>
            <w:t>Owner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D3C"/>
    <w:rsid w:val="00151171"/>
    <w:rsid w:val="00441B45"/>
    <w:rsid w:val="0055046C"/>
    <w:rsid w:val="008B2C7C"/>
    <w:rsid w:val="00B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7F10F418004C3294B60C29F49DD2E2">
    <w:name w:val="917F10F418004C3294B60C29F49DD2E2"/>
  </w:style>
  <w:style w:type="paragraph" w:customStyle="1" w:styleId="CBBE6D678F614CD28CF3B22EAC57AE7B">
    <w:name w:val="CBBE6D678F614CD28CF3B22EAC57AE7B"/>
  </w:style>
  <w:style w:type="paragraph" w:customStyle="1" w:styleId="A0F0A99FF2C54D84A299F9625D18F274">
    <w:name w:val="A0F0A99FF2C54D84A299F9625D18F274"/>
  </w:style>
  <w:style w:type="paragraph" w:customStyle="1" w:styleId="70E8B606F04D49C0800FA17627B1C5C9">
    <w:name w:val="70E8B606F04D49C0800FA17627B1C5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BD313A-DDB1-404C-9E4A-EAB89AB98D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F2B59B9-E740-4279-A43A-D509F686CB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DB46A-FB0A-4F25-BA81-A6747F416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Board meeting minutes</Template>
  <TotalTime>9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arkurbae</dc:creator>
  <cp:keywords/>
  <dc:description/>
  <cp:lastModifiedBy>rhandika putra santoso</cp:lastModifiedBy>
  <cp:revision>2</cp:revision>
  <dcterms:created xsi:type="dcterms:W3CDTF">2023-10-14T14:14:00Z</dcterms:created>
  <dcterms:modified xsi:type="dcterms:W3CDTF">2023-10-14T14:14:00Z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